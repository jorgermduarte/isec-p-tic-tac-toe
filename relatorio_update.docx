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6FF8" w14:textId="77777777" w:rsidR="001574B7" w:rsidRDefault="001574B7">
      <w:pPr>
        <w:pStyle w:val="Ttulo"/>
      </w:pPr>
    </w:p>
    <w:p w14:paraId="4D8C4983" w14:textId="77777777" w:rsidR="004F26B0" w:rsidRDefault="004F26B0">
      <w:pPr>
        <w:pStyle w:val="Ttulo"/>
        <w:rPr>
          <w:b/>
          <w:bCs/>
          <w:sz w:val="36"/>
          <w:szCs w:val="36"/>
        </w:rPr>
      </w:pPr>
    </w:p>
    <w:p w14:paraId="32BADEB4" w14:textId="77777777" w:rsidR="004F26B0" w:rsidRDefault="004F26B0">
      <w:pPr>
        <w:pStyle w:val="Ttulo"/>
        <w:rPr>
          <w:b/>
          <w:bCs/>
          <w:sz w:val="36"/>
          <w:szCs w:val="36"/>
        </w:rPr>
      </w:pPr>
    </w:p>
    <w:p w14:paraId="063E22AB" w14:textId="19ECF68A" w:rsidR="004F26B0" w:rsidRPr="004F26B0" w:rsidRDefault="000B47EC">
      <w:pPr>
        <w:pStyle w:val="Ttulo"/>
        <w:rPr>
          <w:b/>
          <w:bCs/>
          <w:sz w:val="36"/>
          <w:szCs w:val="36"/>
        </w:rPr>
      </w:pPr>
      <w:r w:rsidRPr="004F26B0">
        <w:rPr>
          <w:b/>
          <w:bCs/>
          <w:sz w:val="36"/>
          <w:szCs w:val="36"/>
        </w:rPr>
        <w:t>Relatório</w:t>
      </w:r>
      <w:r w:rsidR="002828D9" w:rsidRPr="004F26B0">
        <w:rPr>
          <w:b/>
          <w:bCs/>
          <w:sz w:val="36"/>
          <w:szCs w:val="36"/>
        </w:rPr>
        <w:t xml:space="preserve"> do Trabalho prático </w:t>
      </w:r>
    </w:p>
    <w:p w14:paraId="651B1E48" w14:textId="2E04B91C" w:rsidR="004D6B86" w:rsidRPr="004F26B0" w:rsidRDefault="002828D9">
      <w:pPr>
        <w:pStyle w:val="Ttulo"/>
        <w:rPr>
          <w:b/>
          <w:bCs/>
          <w:sz w:val="36"/>
          <w:szCs w:val="36"/>
          <w:u w:val="single"/>
        </w:rPr>
      </w:pPr>
      <w:r w:rsidRPr="004F26B0">
        <w:rPr>
          <w:b/>
          <w:bCs/>
          <w:sz w:val="36"/>
          <w:szCs w:val="36"/>
        </w:rPr>
        <w:t>“</w:t>
      </w:r>
      <w:proofErr w:type="spellStart"/>
      <w:r w:rsidRPr="004F26B0">
        <w:rPr>
          <w:b/>
          <w:bCs/>
          <w:sz w:val="36"/>
          <w:szCs w:val="36"/>
        </w:rPr>
        <w:t>Ulti</w:t>
      </w:r>
      <w:r w:rsidR="004F26B0" w:rsidRPr="004F26B0">
        <w:rPr>
          <w:b/>
          <w:bCs/>
          <w:sz w:val="36"/>
          <w:szCs w:val="36"/>
        </w:rPr>
        <w:t>mate</w:t>
      </w:r>
      <w:proofErr w:type="spellEnd"/>
      <w:r w:rsidR="004F26B0" w:rsidRPr="004F26B0">
        <w:rPr>
          <w:b/>
          <w:bCs/>
          <w:sz w:val="36"/>
          <w:szCs w:val="36"/>
        </w:rPr>
        <w:t xml:space="preserve"> </w:t>
      </w:r>
      <w:proofErr w:type="spellStart"/>
      <w:r w:rsidR="004F26B0" w:rsidRPr="004F26B0">
        <w:rPr>
          <w:b/>
          <w:bCs/>
          <w:sz w:val="36"/>
          <w:szCs w:val="36"/>
        </w:rPr>
        <w:t>Tic</w:t>
      </w:r>
      <w:proofErr w:type="spellEnd"/>
      <w:r w:rsidR="004F26B0" w:rsidRPr="004F26B0">
        <w:rPr>
          <w:b/>
          <w:bCs/>
          <w:sz w:val="36"/>
          <w:szCs w:val="36"/>
        </w:rPr>
        <w:t>-</w:t>
      </w:r>
      <w:proofErr w:type="spellStart"/>
      <w:r w:rsidR="004F26B0" w:rsidRPr="004F26B0">
        <w:rPr>
          <w:b/>
          <w:bCs/>
          <w:sz w:val="36"/>
          <w:szCs w:val="36"/>
        </w:rPr>
        <w:t>Tac-Toe</w:t>
      </w:r>
      <w:proofErr w:type="spellEnd"/>
      <w:r w:rsidRPr="004F26B0">
        <w:rPr>
          <w:b/>
          <w:bCs/>
          <w:sz w:val="36"/>
          <w:szCs w:val="36"/>
        </w:rPr>
        <w:t>”</w:t>
      </w:r>
    </w:p>
    <w:p w14:paraId="5D146A22" w14:textId="77777777" w:rsidR="004F26B0" w:rsidRDefault="004F26B0">
      <w:pPr>
        <w:pStyle w:val="Ttulo21"/>
      </w:pPr>
    </w:p>
    <w:p w14:paraId="5C37FAA5" w14:textId="77777777" w:rsidR="004F26B0" w:rsidRDefault="004F26B0">
      <w:pPr>
        <w:pStyle w:val="Ttulo21"/>
      </w:pPr>
    </w:p>
    <w:p w14:paraId="519AC81D" w14:textId="77777777" w:rsidR="004F26B0" w:rsidRDefault="004F26B0" w:rsidP="004F26B0">
      <w:pPr>
        <w:pStyle w:val="Ttulo21"/>
        <w:jc w:val="left"/>
      </w:pPr>
    </w:p>
    <w:p w14:paraId="108A88CE" w14:textId="77777777" w:rsidR="004F26B0" w:rsidRDefault="004F26B0" w:rsidP="004F26B0">
      <w:pPr>
        <w:pStyle w:val="Ttulo21"/>
        <w:jc w:val="left"/>
      </w:pPr>
    </w:p>
    <w:p w14:paraId="2E638E1D" w14:textId="77777777" w:rsidR="004F26B0" w:rsidRDefault="004F26B0" w:rsidP="004F26B0">
      <w:pPr>
        <w:pStyle w:val="Ttulo21"/>
        <w:jc w:val="left"/>
      </w:pPr>
    </w:p>
    <w:p w14:paraId="5903BC5C" w14:textId="5E9D36AF" w:rsidR="004F26B0" w:rsidRDefault="004F26B0" w:rsidP="004F26B0">
      <w:pPr>
        <w:pStyle w:val="Ttulo21"/>
        <w:jc w:val="left"/>
      </w:pPr>
    </w:p>
    <w:p w14:paraId="5047B755" w14:textId="6A5116F6" w:rsidR="004F26B0" w:rsidRDefault="004F26B0" w:rsidP="004F26B0">
      <w:pPr>
        <w:pStyle w:val="Ttulo21"/>
        <w:jc w:val="left"/>
      </w:pPr>
    </w:p>
    <w:p w14:paraId="7157B21D" w14:textId="4C58FEFE" w:rsidR="004F26B0" w:rsidRDefault="004F26B0" w:rsidP="004F26B0">
      <w:pPr>
        <w:pStyle w:val="Ttulo21"/>
        <w:jc w:val="left"/>
      </w:pPr>
    </w:p>
    <w:p w14:paraId="25E41007" w14:textId="77777777" w:rsidR="004F26B0" w:rsidRDefault="004F26B0" w:rsidP="004F26B0">
      <w:pPr>
        <w:pStyle w:val="Ttulo21"/>
        <w:jc w:val="left"/>
      </w:pPr>
    </w:p>
    <w:p w14:paraId="4E1FA331" w14:textId="77777777" w:rsidR="004F26B0" w:rsidRDefault="004F26B0" w:rsidP="004F26B0">
      <w:pPr>
        <w:pStyle w:val="Ttulo21"/>
        <w:jc w:val="left"/>
      </w:pPr>
    </w:p>
    <w:p w14:paraId="3BC898AD" w14:textId="4FCEDDCB" w:rsidR="004F26B0" w:rsidRDefault="002828D9" w:rsidP="004F26B0">
      <w:pPr>
        <w:pStyle w:val="Ttulo21"/>
        <w:jc w:val="left"/>
      </w:pPr>
      <w:r>
        <w:t xml:space="preserve">Nome do aluno: </w:t>
      </w:r>
      <w:r w:rsidR="000B47EC">
        <w:t xml:space="preserve">Jorge Ricardo Marques Duarte </w:t>
      </w:r>
    </w:p>
    <w:p w14:paraId="5C658A25" w14:textId="53CEFC29" w:rsidR="004D6B86" w:rsidRDefault="004F26B0" w:rsidP="004F26B0">
      <w:pPr>
        <w:pStyle w:val="Ttulo21"/>
        <w:jc w:val="left"/>
      </w:pPr>
      <w:r>
        <w:t>Número de estudante:</w:t>
      </w:r>
      <w:r w:rsidR="000B47EC">
        <w:t xml:space="preserve"> a2021110042 </w:t>
      </w:r>
    </w:p>
    <w:p w14:paraId="057D3D47" w14:textId="3E6DFE94" w:rsidR="0078546D" w:rsidRPr="004F26B0" w:rsidRDefault="002828D9" w:rsidP="004F26B0">
      <w:pPr>
        <w:pStyle w:val="Ttulo21"/>
        <w:jc w:val="left"/>
      </w:pPr>
      <w:r>
        <w:t xml:space="preserve">Cadeira: </w:t>
      </w:r>
      <w:r w:rsidR="004F26B0">
        <w:t>Programação</w:t>
      </w:r>
      <w:r>
        <w:br/>
        <w:t xml:space="preserve">Curso: </w:t>
      </w:r>
      <w:r w:rsidR="004F26B0">
        <w:t xml:space="preserve">Licenciatura em </w:t>
      </w:r>
      <w:r w:rsidR="000B47EC">
        <w:t>Engenharia Informática</w:t>
      </w:r>
    </w:p>
    <w:p w14:paraId="1E613F9F" w14:textId="7CE8AE8C" w:rsidR="004D6B86" w:rsidRPr="004F26B0" w:rsidRDefault="00CC4D32" w:rsidP="0078546D">
      <w:pPr>
        <w:pStyle w:val="Ttulo1"/>
      </w:pPr>
      <w:r w:rsidRPr="004F26B0">
        <w:rPr>
          <w:lang w:bidi="pt-PT"/>
        </w:rPr>
        <w:lastRenderedPageBreak/>
        <w:t>Introdução</w:t>
      </w:r>
    </w:p>
    <w:p w14:paraId="6CB13C5B" w14:textId="176064E4" w:rsidR="00650517" w:rsidRPr="004F26B0" w:rsidRDefault="00CC4D32" w:rsidP="00650517">
      <w:r w:rsidRPr="004F26B0">
        <w:t xml:space="preserve">Este relatório </w:t>
      </w:r>
      <w:r w:rsidR="009F1F86" w:rsidRPr="004F26B0">
        <w:t>foi realizado</w:t>
      </w:r>
      <w:r w:rsidRPr="004F26B0">
        <w:t xml:space="preserve"> no âmbito da cadeira de Programação </w:t>
      </w:r>
      <w:r w:rsidR="00AF6BB0" w:rsidRPr="004F26B0">
        <w:t>e contempla</w:t>
      </w:r>
      <w:r w:rsidRPr="004F26B0">
        <w:t xml:space="preserve"> a descrição genérica da organização do programa, a identificação do ambiente de desenvolvimento utilizado durante a implementação, a apresentação de estruturas dinâmicas implementadas e da organização dos ficheiros utilizados pelo programa, </w:t>
      </w:r>
      <w:r w:rsidR="00AF6BB0" w:rsidRPr="004F26B0">
        <w:t xml:space="preserve">as </w:t>
      </w:r>
      <w:r w:rsidRPr="004F26B0">
        <w:t xml:space="preserve">escolhas de opções tomadas em termos de implementação e </w:t>
      </w:r>
      <w:r w:rsidR="00AF6BB0" w:rsidRPr="004F26B0">
        <w:t xml:space="preserve">ainda a </w:t>
      </w:r>
      <w:r w:rsidRPr="004F26B0">
        <w:t>especificação definida para as regras de jogo</w:t>
      </w:r>
      <w:r w:rsidR="00650517" w:rsidRPr="004F26B0">
        <w:t>.</w:t>
      </w:r>
    </w:p>
    <w:p w14:paraId="3D2175DC" w14:textId="4897E8B4" w:rsidR="00650517" w:rsidRDefault="001574B7" w:rsidP="006D3FF3">
      <w:r w:rsidRPr="004F26B0">
        <w:t>O programa foi implementado respeitando a norma C99</w:t>
      </w:r>
      <w:r w:rsidR="00AF6BB0" w:rsidRPr="004F26B0">
        <w:t xml:space="preserve"> e contém </w:t>
      </w:r>
      <w:r w:rsidRPr="004F26B0">
        <w:t>uma interface simples e amigável</w:t>
      </w:r>
      <w:r w:rsidR="00AF6BB0" w:rsidRPr="004F26B0">
        <w:t xml:space="preserve"> onde é apresentad</w:t>
      </w:r>
      <w:r w:rsidR="00CD6E3D" w:rsidRPr="004F26B0">
        <w:t>o</w:t>
      </w:r>
      <w:r w:rsidRPr="004F26B0">
        <w:t xml:space="preserve"> ao utilizador o contexto da jogada e</w:t>
      </w:r>
      <w:r w:rsidR="00AF6BB0" w:rsidRPr="004F26B0">
        <w:t xml:space="preserve"> os</w:t>
      </w:r>
      <w:r w:rsidRPr="004F26B0">
        <w:t xml:space="preserve"> tipos de interações que pode realizar.</w:t>
      </w:r>
      <w:r w:rsidR="006B11DE">
        <w:br w:type="page"/>
      </w:r>
    </w:p>
    <w:p w14:paraId="140C8495" w14:textId="26DA5AB6" w:rsidR="00A8006D" w:rsidRDefault="00A8006D" w:rsidP="006B11DE">
      <w:pPr>
        <w:pStyle w:val="Ttulo1"/>
      </w:pPr>
      <w:r>
        <w:lastRenderedPageBreak/>
        <w:t>Ambiente de desenvolvimento</w:t>
      </w:r>
    </w:p>
    <w:p w14:paraId="19ABEB75" w14:textId="2824AD10" w:rsidR="00650517" w:rsidRPr="004F26B0" w:rsidRDefault="00565448" w:rsidP="00650517">
      <w:r w:rsidRPr="004F26B0">
        <w:t xml:space="preserve">O programa foi desenvolvido no IDE CLion, </w:t>
      </w:r>
      <w:r w:rsidR="00AF6BB0" w:rsidRPr="004F26B0">
        <w:t xml:space="preserve">um </w:t>
      </w:r>
      <w:r w:rsidRPr="004F26B0">
        <w:t>software com suporte para as linguagens de programação C e C++</w:t>
      </w:r>
      <w:r w:rsidR="00AF6BB0" w:rsidRPr="004F26B0">
        <w:t>. Este software tem</w:t>
      </w:r>
      <w:r w:rsidRPr="004F26B0">
        <w:t xml:space="preserve"> vári</w:t>
      </w:r>
      <w:r w:rsidR="004F26B0" w:rsidRPr="004F26B0">
        <w:t>as</w:t>
      </w:r>
      <w:r w:rsidRPr="004F26B0">
        <w:t xml:space="preserve"> funcionalidades </w:t>
      </w:r>
      <w:r w:rsidR="004F26B0" w:rsidRPr="004F26B0">
        <w:t xml:space="preserve">úteis </w:t>
      </w:r>
      <w:r w:rsidRPr="004F26B0">
        <w:t xml:space="preserve">como por </w:t>
      </w:r>
      <w:r w:rsidR="003C55C2" w:rsidRPr="004F26B0">
        <w:t>exemplo</w:t>
      </w:r>
      <w:r w:rsidR="00AF6BB0" w:rsidRPr="004F26B0">
        <w:t xml:space="preserve"> </w:t>
      </w:r>
      <w:r w:rsidR="003C55C2" w:rsidRPr="004F26B0">
        <w:t>código</w:t>
      </w:r>
      <w:r w:rsidRPr="004F26B0">
        <w:t xml:space="preserve"> </w:t>
      </w:r>
      <w:proofErr w:type="spellStart"/>
      <w:r w:rsidR="003C55C2" w:rsidRPr="004F26B0">
        <w:rPr>
          <w:i/>
          <w:iCs/>
        </w:rPr>
        <w:t>boilerplate</w:t>
      </w:r>
      <w:proofErr w:type="spellEnd"/>
      <w:r w:rsidR="003C55C2" w:rsidRPr="004F26B0">
        <w:t>,</w:t>
      </w:r>
      <w:r w:rsidR="00AF6BB0" w:rsidRPr="004F26B0">
        <w:t xml:space="preserve"> </w:t>
      </w:r>
      <w:r w:rsidR="003C55C2" w:rsidRPr="004F26B0">
        <w:t>assistência</w:t>
      </w:r>
      <w:r w:rsidRPr="004F26B0">
        <w:t xml:space="preserve"> de código,</w:t>
      </w:r>
      <w:r w:rsidR="00AF6BB0" w:rsidRPr="004F26B0">
        <w:t xml:space="preserve"> </w:t>
      </w:r>
      <w:r w:rsidRPr="004F26B0">
        <w:t xml:space="preserve">possibilidade de </w:t>
      </w:r>
      <w:proofErr w:type="spellStart"/>
      <w:r w:rsidRPr="004F26B0">
        <w:rPr>
          <w:i/>
          <w:iCs/>
        </w:rPr>
        <w:t>refactor</w:t>
      </w:r>
      <w:proofErr w:type="spellEnd"/>
      <w:r w:rsidRPr="004F26B0">
        <w:t xml:space="preserve"> de </w:t>
      </w:r>
      <w:r w:rsidR="003C55C2" w:rsidRPr="004F26B0">
        <w:t>ocorrências especificas</w:t>
      </w:r>
      <w:r w:rsidR="004F26B0" w:rsidRPr="004F26B0">
        <w:t xml:space="preserve"> </w:t>
      </w:r>
      <w:r w:rsidR="003C55C2" w:rsidRPr="004F26B0">
        <w:t>entre outro tipo de funcionalidades.</w:t>
      </w:r>
    </w:p>
    <w:p w14:paraId="4D79F2C2" w14:textId="3F1D070F" w:rsidR="003C55C2" w:rsidRPr="004F26B0" w:rsidRDefault="003C55C2" w:rsidP="00650517">
      <w:r w:rsidRPr="004F26B0">
        <w:t>Foi criado um repositório privado no Github</w:t>
      </w:r>
      <w:r w:rsidR="00AF6BB0" w:rsidRPr="004F26B0">
        <w:t xml:space="preserve"> que</w:t>
      </w:r>
      <w:r w:rsidRPr="004F26B0">
        <w:t xml:space="preserve"> permit</w:t>
      </w:r>
      <w:r w:rsidR="00AF6BB0" w:rsidRPr="004F26B0">
        <w:t>iu</w:t>
      </w:r>
      <w:r w:rsidRPr="004F26B0">
        <w:t xml:space="preserve"> o armazenamento e progresso d</w:t>
      </w:r>
      <w:r w:rsidR="00AF6BB0" w:rsidRPr="004F26B0">
        <w:t>o</w:t>
      </w:r>
      <w:r w:rsidRPr="004F26B0">
        <w:t xml:space="preserve"> desenvolvimento do jogo</w:t>
      </w:r>
      <w:r w:rsidR="0078546D" w:rsidRPr="004F26B0">
        <w:t xml:space="preserve"> através de </w:t>
      </w:r>
      <w:proofErr w:type="spellStart"/>
      <w:r w:rsidR="0078546D" w:rsidRPr="004F26B0">
        <w:rPr>
          <w:i/>
          <w:iCs/>
        </w:rPr>
        <w:t>commits</w:t>
      </w:r>
      <w:proofErr w:type="spellEnd"/>
      <w:r w:rsidR="0078546D" w:rsidRPr="004F26B0">
        <w:t xml:space="preserve"> e </w:t>
      </w:r>
      <w:proofErr w:type="spellStart"/>
      <w:r w:rsidR="0078546D" w:rsidRPr="004F26B0">
        <w:rPr>
          <w:i/>
          <w:iCs/>
        </w:rPr>
        <w:t>pushs</w:t>
      </w:r>
      <w:proofErr w:type="spellEnd"/>
      <w:r w:rsidR="0078546D" w:rsidRPr="004F26B0">
        <w:rPr>
          <w:i/>
          <w:iCs/>
        </w:rPr>
        <w:t xml:space="preserve"> para a </w:t>
      </w:r>
      <w:proofErr w:type="spellStart"/>
      <w:r w:rsidR="0078546D" w:rsidRPr="004F26B0">
        <w:rPr>
          <w:i/>
          <w:iCs/>
        </w:rPr>
        <w:t>branch</w:t>
      </w:r>
      <w:proofErr w:type="spellEnd"/>
      <w:r w:rsidR="0078546D" w:rsidRPr="004F26B0">
        <w:rPr>
          <w:i/>
          <w:iCs/>
        </w:rPr>
        <w:t xml:space="preserve"> </w:t>
      </w:r>
      <w:r w:rsidR="0078546D" w:rsidRPr="004F26B0">
        <w:t>principal</w:t>
      </w:r>
      <w:r w:rsidRPr="004F26B0">
        <w:t xml:space="preserve">, demonstrando ser muito útil </w:t>
      </w:r>
      <w:r w:rsidR="0078546D" w:rsidRPr="004F26B0">
        <w:t>na parte de organização</w:t>
      </w:r>
      <w:r w:rsidR="00AF6BB0" w:rsidRPr="004F26B0">
        <w:t xml:space="preserve"> e</w:t>
      </w:r>
      <w:r w:rsidR="0078546D" w:rsidRPr="004F26B0">
        <w:t xml:space="preserve"> de gestão de código.</w:t>
      </w:r>
      <w:r w:rsidRPr="004F26B0">
        <w:t xml:space="preserve"> </w:t>
      </w:r>
    </w:p>
    <w:p w14:paraId="34AD53F6" w14:textId="3F03646C" w:rsidR="00650517" w:rsidRPr="00565448" w:rsidRDefault="006B11DE" w:rsidP="006B11DE">
      <w:r>
        <w:br w:type="page"/>
      </w:r>
    </w:p>
    <w:p w14:paraId="2CE61A88" w14:textId="30D6A450" w:rsidR="00A8006D" w:rsidRDefault="00A8006D" w:rsidP="00A8006D">
      <w:pPr>
        <w:pStyle w:val="Ttulo1"/>
      </w:pPr>
      <w:r>
        <w:lastRenderedPageBreak/>
        <w:t xml:space="preserve">Especificação de regras </w:t>
      </w:r>
      <w:r w:rsidR="00AD1B72">
        <w:t xml:space="preserve">adicionais </w:t>
      </w:r>
      <w:r>
        <w:t>do jogo</w:t>
      </w:r>
    </w:p>
    <w:p w14:paraId="356A5180" w14:textId="753DBF8A" w:rsidR="00AD1B72" w:rsidRPr="004F26B0" w:rsidRDefault="004F26B0" w:rsidP="00AD1B72">
      <w:r w:rsidRPr="004F26B0">
        <w:t>A primeira regra definida para o jogo, foi em relação à jogada inicial. A jogada inicial tem de ser definida sempre pelo jogador 1. Este jogador tem a possibilidade de escolher qual o mini tabuleiro que pretende e ainda a sua posição inicial no mesmo.</w:t>
      </w:r>
    </w:p>
    <w:p w14:paraId="3EE604C0" w14:textId="353CDB28" w:rsidR="002C0B75" w:rsidRDefault="00AD1B72" w:rsidP="002C0B75">
      <w:r>
        <w:t>No caso de um oponente ter efetuado uma jogada</w:t>
      </w:r>
      <w:r w:rsidR="002828D9">
        <w:t xml:space="preserve"> </w:t>
      </w:r>
      <w:r w:rsidR="002828D9" w:rsidRPr="004F26B0">
        <w:t>n</w:t>
      </w:r>
      <w:r w:rsidRPr="004F26B0">
        <w:t xml:space="preserve">uma </w:t>
      </w:r>
      <w:r>
        <w:t>posição (index) e o mini</w:t>
      </w:r>
      <w:r w:rsidR="005968BF">
        <w:t xml:space="preserve"> </w:t>
      </w:r>
      <w:r>
        <w:t>tabuleiro representativo do index estar finalizado, é permitido ao jogador escolher o tabuleiro e a posição que deseja colocar a sua peça.</w:t>
      </w:r>
    </w:p>
    <w:p w14:paraId="61FC177B" w14:textId="5805F75A" w:rsidR="006B11DE" w:rsidRPr="00DE5629" w:rsidRDefault="005968BF" w:rsidP="006B11DE">
      <w:r w:rsidRPr="00DE5629">
        <w:t>Independentemente de</w:t>
      </w:r>
      <w:r w:rsidR="00DE5629" w:rsidRPr="00DE5629">
        <w:t xml:space="preserve"> ocorrer uma</w:t>
      </w:r>
      <w:r w:rsidRPr="00DE5629">
        <w:t xml:space="preserve"> vitória ou </w:t>
      </w:r>
      <w:r w:rsidR="00DE5629" w:rsidRPr="00DE5629">
        <w:t xml:space="preserve">um </w:t>
      </w:r>
      <w:r w:rsidRPr="00DE5629">
        <w:t xml:space="preserve">empate </w:t>
      </w:r>
      <w:r w:rsidR="00790E40" w:rsidRPr="00DE5629">
        <w:t>no final do jogo</w:t>
      </w:r>
      <w:r w:rsidRPr="00DE5629">
        <w:t xml:space="preserve">, é sempre pedido </w:t>
      </w:r>
      <w:r w:rsidR="00DE5629">
        <w:t>um</w:t>
      </w:r>
      <w:r w:rsidR="00DE5629" w:rsidRPr="00DE5629">
        <w:t xml:space="preserve"> nome para o ficheiro que será gravado e guardado com todas </w:t>
      </w:r>
      <w:r w:rsidRPr="00DE5629">
        <w:t>as jogadas realizadas durante o jogo.</w:t>
      </w:r>
    </w:p>
    <w:p w14:paraId="4BC31FAE" w14:textId="6E7A4D7B" w:rsidR="00650517" w:rsidRDefault="006B11DE" w:rsidP="006B11DE">
      <w:r>
        <w:br w:type="page"/>
      </w:r>
    </w:p>
    <w:p w14:paraId="1E5C05A9" w14:textId="68C7F305" w:rsidR="00A8006D" w:rsidRDefault="00A8006D" w:rsidP="00A8006D">
      <w:pPr>
        <w:pStyle w:val="Ttulo1"/>
      </w:pPr>
      <w:r>
        <w:lastRenderedPageBreak/>
        <w:t>Organização do programa</w:t>
      </w:r>
    </w:p>
    <w:p w14:paraId="59C30718" w14:textId="0D68DED2" w:rsidR="0067711D" w:rsidRPr="0067711D" w:rsidRDefault="0067711D" w:rsidP="0067711D">
      <w:pPr>
        <w:pStyle w:val="Ttulo2"/>
      </w:pPr>
      <w:r>
        <w:t>Estrutura de pasta e ficheiros</w:t>
      </w:r>
    </w:p>
    <w:p w14:paraId="4EB3E400" w14:textId="77EF1B0C" w:rsidR="00FF063E" w:rsidRPr="00DE5629" w:rsidRDefault="00FF063E" w:rsidP="002828D9">
      <w:r w:rsidRPr="00DE5629">
        <w:t>O programa foi dividido em vários ficheiros de modo a melhorar a organização d</w:t>
      </w:r>
      <w:r w:rsidR="002828D9" w:rsidRPr="00DE5629">
        <w:t>o</w:t>
      </w:r>
      <w:r w:rsidRPr="00DE5629">
        <w:t xml:space="preserve"> código</w:t>
      </w:r>
      <w:r w:rsidR="00BE0310" w:rsidRPr="00DE5629">
        <w:t>.</w:t>
      </w:r>
      <w:r w:rsidR="00E4203D" w:rsidRPr="00DE5629">
        <w:t xml:space="preserve"> Dentro da pasta do programa foi criada</w:t>
      </w:r>
      <w:r w:rsidR="00BE0310" w:rsidRPr="00DE5629">
        <w:t xml:space="preserve"> uma </w:t>
      </w:r>
      <w:r w:rsidR="00E4203D" w:rsidRPr="00DE5629">
        <w:t>sub</w:t>
      </w:r>
      <w:r w:rsidR="00BE0310" w:rsidRPr="00DE5629">
        <w:t>pasta game</w:t>
      </w:r>
      <w:r w:rsidR="00E4203D" w:rsidRPr="00DE5629">
        <w:t xml:space="preserve"> </w:t>
      </w:r>
      <w:r w:rsidR="00C96504" w:rsidRPr="00DE5629">
        <w:t>onde est</w:t>
      </w:r>
      <w:r w:rsidR="002828D9" w:rsidRPr="00DE5629">
        <w:t>ão</w:t>
      </w:r>
      <w:r w:rsidR="00C96504" w:rsidRPr="00DE5629">
        <w:t xml:space="preserve"> </w:t>
      </w:r>
      <w:proofErr w:type="gramStart"/>
      <w:r w:rsidR="00C96504" w:rsidRPr="00DE5629">
        <w:t>presente</w:t>
      </w:r>
      <w:proofErr w:type="gramEnd"/>
      <w:r w:rsidR="00C96504" w:rsidRPr="00DE5629">
        <w:t xml:space="preserve"> os vários modos de jogo</w:t>
      </w:r>
      <w:r w:rsidR="00E4203D" w:rsidRPr="00DE5629">
        <w:t xml:space="preserve">, </w:t>
      </w:r>
      <w:proofErr w:type="spellStart"/>
      <w:r w:rsidR="00E4203D" w:rsidRPr="00DE5629">
        <w:rPr>
          <w:i/>
          <w:iCs/>
        </w:rPr>
        <w:t>HumanVsBot</w:t>
      </w:r>
      <w:proofErr w:type="spellEnd"/>
      <w:r w:rsidR="00E4203D" w:rsidRPr="00DE5629">
        <w:t xml:space="preserve"> e </w:t>
      </w:r>
      <w:proofErr w:type="spellStart"/>
      <w:r w:rsidR="00E4203D" w:rsidRPr="00DE5629">
        <w:rPr>
          <w:i/>
          <w:iCs/>
        </w:rPr>
        <w:t>HumanVsHuman</w:t>
      </w:r>
      <w:proofErr w:type="spellEnd"/>
      <w:r w:rsidR="0067711D" w:rsidRPr="00DE5629">
        <w:t>. Além disto, existe</w:t>
      </w:r>
      <w:r w:rsidR="002828D9" w:rsidRPr="00DE5629">
        <w:t>m</w:t>
      </w:r>
      <w:r w:rsidR="0067711D" w:rsidRPr="00DE5629">
        <w:t xml:space="preserve"> ficheiro</w:t>
      </w:r>
      <w:r w:rsidR="00B250AB" w:rsidRPr="00DE5629">
        <w:t>s</w:t>
      </w:r>
      <w:r w:rsidR="0067711D" w:rsidRPr="00DE5629">
        <w:t xml:space="preserve"> como o </w:t>
      </w:r>
      <w:proofErr w:type="spellStart"/>
      <w:r w:rsidR="0067711D" w:rsidRPr="00DE5629">
        <w:t>player.h</w:t>
      </w:r>
      <w:proofErr w:type="spellEnd"/>
      <w:r w:rsidR="0067711D" w:rsidRPr="00DE5629">
        <w:t xml:space="preserve"> e </w:t>
      </w:r>
      <w:proofErr w:type="spellStart"/>
      <w:r w:rsidR="0067711D" w:rsidRPr="00DE5629">
        <w:t>player.c</w:t>
      </w:r>
      <w:proofErr w:type="spellEnd"/>
      <w:r w:rsidR="0067711D" w:rsidRPr="00DE5629">
        <w:t xml:space="preserve"> que cont</w:t>
      </w:r>
      <w:r w:rsidR="002828D9" w:rsidRPr="00DE5629">
        <w:t>ê</w:t>
      </w:r>
      <w:r w:rsidR="0067711D" w:rsidRPr="00DE5629">
        <w:t xml:space="preserve">m todas as ações que um jogador pode realizar, </w:t>
      </w:r>
      <w:r w:rsidR="002828D9" w:rsidRPr="00DE5629">
        <w:t>os f</w:t>
      </w:r>
      <w:r w:rsidR="0067711D" w:rsidRPr="00DE5629">
        <w:t>icheiro</w:t>
      </w:r>
      <w:r w:rsidR="002828D9" w:rsidRPr="00DE5629">
        <w:t>s</w:t>
      </w:r>
      <w:r w:rsidR="0067711D" w:rsidRPr="00DE5629">
        <w:t xml:space="preserve"> </w:t>
      </w:r>
      <w:proofErr w:type="spellStart"/>
      <w:r w:rsidR="0067711D" w:rsidRPr="00DE5629">
        <w:t>gameBoard.h</w:t>
      </w:r>
      <w:proofErr w:type="spellEnd"/>
      <w:r w:rsidR="0067711D" w:rsidRPr="00DE5629">
        <w:t xml:space="preserve"> e </w:t>
      </w:r>
      <w:proofErr w:type="spellStart"/>
      <w:r w:rsidR="0067711D" w:rsidRPr="00DE5629">
        <w:t>gameboard.c</w:t>
      </w:r>
      <w:proofErr w:type="spellEnd"/>
      <w:r w:rsidR="0067711D" w:rsidRPr="00DE5629">
        <w:t xml:space="preserve"> que cont</w:t>
      </w:r>
      <w:r w:rsidR="002828D9" w:rsidRPr="00DE5629">
        <w:t>ê</w:t>
      </w:r>
      <w:r w:rsidR="0067711D" w:rsidRPr="00DE5629">
        <w:t>m todas as funções associadas aos mini tabuleiros e ao jogo</w:t>
      </w:r>
      <w:r w:rsidR="00B250AB" w:rsidRPr="00DE5629">
        <w:t xml:space="preserve"> e</w:t>
      </w:r>
      <w:r w:rsidR="0067711D" w:rsidRPr="00DE5629">
        <w:t xml:space="preserve"> por último </w:t>
      </w:r>
      <w:r w:rsidR="002828D9" w:rsidRPr="00DE5629">
        <w:t>os</w:t>
      </w:r>
      <w:r w:rsidR="0067711D" w:rsidRPr="00DE5629">
        <w:t xml:space="preserve"> ficheiro</w:t>
      </w:r>
      <w:r w:rsidR="002828D9" w:rsidRPr="00DE5629">
        <w:t>s</w:t>
      </w:r>
      <w:r w:rsidR="0067711D" w:rsidRPr="00DE5629">
        <w:t xml:space="preserve"> </w:t>
      </w:r>
      <w:proofErr w:type="spellStart"/>
      <w:r w:rsidR="0067711D" w:rsidRPr="00DE5629">
        <w:t>utils.h</w:t>
      </w:r>
      <w:proofErr w:type="spellEnd"/>
      <w:r w:rsidR="0067711D" w:rsidRPr="00DE5629">
        <w:t xml:space="preserve"> e </w:t>
      </w:r>
      <w:proofErr w:type="spellStart"/>
      <w:r w:rsidR="0067711D" w:rsidRPr="00DE5629">
        <w:t>utils.c</w:t>
      </w:r>
      <w:proofErr w:type="spellEnd"/>
      <w:r w:rsidR="0067711D" w:rsidRPr="00DE5629">
        <w:t>, que cont</w:t>
      </w:r>
      <w:r w:rsidR="002828D9" w:rsidRPr="00DE5629">
        <w:t>ê</w:t>
      </w:r>
      <w:r w:rsidR="0067711D" w:rsidRPr="00DE5629">
        <w:t>m algumas funções utilitárias utilizadas por outros ficheiros no decorrer do programa.</w:t>
      </w:r>
    </w:p>
    <w:p w14:paraId="02A820F0" w14:textId="77777777" w:rsidR="006B11DE" w:rsidRDefault="006B11DE" w:rsidP="006B11DE">
      <w:pPr>
        <w:keepNext/>
        <w:ind w:firstLine="0"/>
      </w:pPr>
      <w:r w:rsidRPr="006B11DE">
        <w:rPr>
          <w:noProof/>
        </w:rPr>
        <w:drawing>
          <wp:inline distT="0" distB="0" distL="0" distR="0" wp14:anchorId="65844D71" wp14:editId="23DE94DF">
            <wp:extent cx="5731510" cy="2023110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771A" w14:textId="761A7CF3" w:rsidR="00B250AB" w:rsidRDefault="006B11DE" w:rsidP="006B11DE">
      <w:pPr>
        <w:pStyle w:val="Legenda"/>
      </w:pPr>
      <w:r>
        <w:t xml:space="preserve">Figura </w:t>
      </w:r>
      <w:fldSimple w:instr=" SEQ Figura \* ARABIC ">
        <w:r w:rsidR="006C71C4">
          <w:rPr>
            <w:noProof/>
          </w:rPr>
          <w:t>1</w:t>
        </w:r>
      </w:fldSimple>
      <w:r>
        <w:t xml:space="preserve"> - Estrutura de pastas e ficheiros da aplicação</w:t>
      </w:r>
    </w:p>
    <w:p w14:paraId="3E61871F" w14:textId="3E8974BF" w:rsidR="006B11DE" w:rsidRPr="006B11DE" w:rsidRDefault="00761980" w:rsidP="00761980">
      <w:r>
        <w:br w:type="page"/>
      </w:r>
    </w:p>
    <w:p w14:paraId="0E038A56" w14:textId="2AED9605" w:rsidR="0067711D" w:rsidRDefault="0067711D" w:rsidP="00761980">
      <w:pPr>
        <w:pStyle w:val="Ttulo1"/>
      </w:pPr>
      <w:r w:rsidRPr="00DE5629">
        <w:lastRenderedPageBreak/>
        <w:t>Estrutura</w:t>
      </w:r>
      <w:r w:rsidR="00DE5629">
        <w:t>s</w:t>
      </w:r>
      <w:r w:rsidRPr="00DE5629">
        <w:t xml:space="preserve"> </w:t>
      </w:r>
      <w:r>
        <w:t>da aplicação</w:t>
      </w:r>
    </w:p>
    <w:p w14:paraId="2453EFE1" w14:textId="4F99D092" w:rsidR="006B11DE" w:rsidRDefault="00B250AB" w:rsidP="006B11DE">
      <w:r>
        <w:t xml:space="preserve">A aplicação contém uma estrutura principal chamada </w:t>
      </w:r>
      <w:r w:rsidRPr="00B250AB">
        <w:rPr>
          <w:i/>
          <w:iCs/>
        </w:rPr>
        <w:t>Game</w:t>
      </w:r>
      <w:r>
        <w:t xml:space="preserve">. Nesta estrutura está presente o total de jogadas, um </w:t>
      </w:r>
      <w:proofErr w:type="spellStart"/>
      <w:r w:rsidRPr="00B250AB">
        <w:rPr>
          <w:i/>
          <w:iCs/>
        </w:rPr>
        <w:t>array</w:t>
      </w:r>
      <w:proofErr w:type="spellEnd"/>
      <w:r>
        <w:t xml:space="preserve"> contendo todos os mini tabuleiros do jogo, ponteiros para os jogadores presentes durante o jogo, um ponteiro para o utilizador que está a efetuar uma jogada no momento, o modo de jogo</w:t>
      </w:r>
      <w:r w:rsidR="00DE5629">
        <w:t xml:space="preserve"> selecionado</w:t>
      </w:r>
      <w:r>
        <w:t xml:space="preserve">, uma variável booleana </w:t>
      </w:r>
      <w:r w:rsidR="00DE5629">
        <w:t>que representa</w:t>
      </w:r>
      <w:r>
        <w:t xml:space="preserve"> se o jogo já acabou</w:t>
      </w:r>
      <w:r w:rsidR="00DE5629">
        <w:t xml:space="preserve"> ou não</w:t>
      </w:r>
      <w:r>
        <w:t>, e uma lista ligada com todas as jogadas efetuadas durante o jogo.</w:t>
      </w:r>
    </w:p>
    <w:p w14:paraId="7302011C" w14:textId="5D410EBE" w:rsidR="006B11DE" w:rsidRDefault="006B11DE" w:rsidP="006B11D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08049A" wp14:editId="3C3BCD55">
                <wp:simplePos x="0" y="0"/>
                <wp:positionH relativeFrom="margin">
                  <wp:align>right</wp:align>
                </wp:positionH>
                <wp:positionV relativeFrom="paragraph">
                  <wp:posOffset>1291977</wp:posOffset>
                </wp:positionV>
                <wp:extent cx="5731510" cy="287655"/>
                <wp:effectExtent l="0" t="0" r="2540" b="0"/>
                <wp:wrapTight wrapText="bothSides">
                  <wp:wrapPolygon edited="0">
                    <wp:start x="0" y="0"/>
                    <wp:lineTo x="0" y="20026"/>
                    <wp:lineTo x="21538" y="20026"/>
                    <wp:lineTo x="21538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AADB14" w14:textId="34F14A0A" w:rsidR="00DF1377" w:rsidRPr="006F0AC2" w:rsidRDefault="00DF1377" w:rsidP="00DF1377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Estrutura principal do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08049A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400.1pt;margin-top:101.75pt;width:451.3pt;height:22.6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" stroked="f">
                <v:textbox style="mso-fit-shape-to-text:t" inset="0,0,0,0">
                  <w:txbxContent>
                    <w:p w14:paraId="69AADB14" w14:textId="34F14A0A" w:rsidR="00DF1377" w:rsidRPr="006F0AC2" w:rsidRDefault="00DF1377" w:rsidP="00DF1377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9C6F09">
                        <w:fldChar w:fldCharType="begin"/>
                      </w:r>
                      <w:r w:rsidR="009C6F09">
                        <w:instrText xml:space="preserve"> SEQ Figura \* ARABIC </w:instrText>
                      </w:r>
                      <w:r w:rsidR="009C6F09">
                        <w:fldChar w:fldCharType="separate"/>
                      </w:r>
                      <w:r w:rsidR="006C71C4">
                        <w:rPr>
                          <w:noProof/>
                        </w:rPr>
                        <w:t>2</w:t>
                      </w:r>
                      <w:r w:rsidR="009C6F09">
                        <w:rPr>
                          <w:noProof/>
                        </w:rPr>
                        <w:fldChar w:fldCharType="end"/>
                      </w:r>
                      <w:r>
                        <w:t xml:space="preserve"> - Estrutura principal do programa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B607C">
        <w:rPr>
          <w:noProof/>
        </w:rPr>
        <w:drawing>
          <wp:anchor distT="0" distB="0" distL="114300" distR="114300" simplePos="0" relativeHeight="251667456" behindDoc="1" locked="0" layoutInCell="1" allowOverlap="1" wp14:anchorId="38E595B9" wp14:editId="131DB610">
            <wp:simplePos x="0" y="0"/>
            <wp:positionH relativeFrom="margin">
              <wp:align>right</wp:align>
            </wp:positionH>
            <wp:positionV relativeFrom="paragraph">
              <wp:posOffset>525</wp:posOffset>
            </wp:positionV>
            <wp:extent cx="5731510" cy="1229995"/>
            <wp:effectExtent l="0" t="0" r="2540" b="8255"/>
            <wp:wrapTight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5603B" w14:textId="3145AC3C" w:rsidR="00DF1377" w:rsidRDefault="001621EE" w:rsidP="00B250A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AA9704" wp14:editId="40ADDD97">
                <wp:simplePos x="0" y="0"/>
                <wp:positionH relativeFrom="column">
                  <wp:posOffset>-2540</wp:posOffset>
                </wp:positionH>
                <wp:positionV relativeFrom="paragraph">
                  <wp:posOffset>2566670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F8AF2A" w14:textId="55A94150" w:rsidR="001621EE" w:rsidRPr="00984663" w:rsidRDefault="001621EE" w:rsidP="001621EE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- Estrutura de um mini tabuleiro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A9704" id="Caixa de texto 8" o:spid="_x0000_s1027" type="#_x0000_t202" style="position:absolute;left:0;text-align:left;margin-left:-.2pt;margin-top:202.1pt;width:451.3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" stroked="f">
                <v:textbox style="mso-fit-shape-to-text:t" inset="0,0,0,0">
                  <w:txbxContent>
                    <w:p w14:paraId="2FF8AF2A" w14:textId="55A94150" w:rsidR="001621EE" w:rsidRPr="00984663" w:rsidRDefault="001621EE" w:rsidP="001621EE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9C6F09">
                        <w:fldChar w:fldCharType="begin"/>
                      </w:r>
                      <w:r w:rsidR="009C6F09">
                        <w:instrText xml:space="preserve"> SEQ Figura \* ARABIC </w:instrText>
                      </w:r>
                      <w:r w:rsidR="009C6F09">
                        <w:fldChar w:fldCharType="separate"/>
                      </w:r>
                      <w:r w:rsidR="006C71C4">
                        <w:rPr>
                          <w:noProof/>
                        </w:rPr>
                        <w:t>3</w:t>
                      </w:r>
                      <w:r w:rsidR="009C6F09">
                        <w:rPr>
                          <w:noProof/>
                        </w:rPr>
                        <w:fldChar w:fldCharType="end"/>
                      </w:r>
                      <w:r>
                        <w:t>- Estrutura de um mini tabuleiro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621EE">
        <w:rPr>
          <w:noProof/>
        </w:rPr>
        <w:drawing>
          <wp:anchor distT="0" distB="0" distL="114300" distR="114300" simplePos="0" relativeHeight="251661312" behindDoc="1" locked="0" layoutInCell="1" allowOverlap="1" wp14:anchorId="7016D407" wp14:editId="746D5A71">
            <wp:simplePos x="0" y="0"/>
            <wp:positionH relativeFrom="margin">
              <wp:align>right</wp:align>
            </wp:positionH>
            <wp:positionV relativeFrom="paragraph">
              <wp:posOffset>1693766</wp:posOffset>
            </wp:positionV>
            <wp:extent cx="5731510" cy="815975"/>
            <wp:effectExtent l="0" t="0" r="2540" b="3175"/>
            <wp:wrapTight wrapText="bothSides">
              <wp:wrapPolygon edited="0">
                <wp:start x="0" y="0"/>
                <wp:lineTo x="0" y="21180"/>
                <wp:lineTo x="21538" y="21180"/>
                <wp:lineTo x="2153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377" w:rsidRPr="00DF1377">
        <w:t>Como p</w:t>
      </w:r>
      <w:r w:rsidR="00DF1377">
        <w:t>odemos observar na lista de mini tabuleiros</w:t>
      </w:r>
      <w:r w:rsidR="00DE5629">
        <w:t xml:space="preserve"> (Figura 2)</w:t>
      </w:r>
      <w:r w:rsidR="00DF1377">
        <w:t>, este tem uma estrutura espec</w:t>
      </w:r>
      <w:r w:rsidR="00DE5629">
        <w:t>í</w:t>
      </w:r>
      <w:r w:rsidR="00DF1377">
        <w:t xml:space="preserve">fica </w:t>
      </w:r>
      <w:r w:rsidR="00DE5629">
        <w:t>chamada</w:t>
      </w:r>
      <w:r w:rsidR="00DF1377">
        <w:t xml:space="preserve"> </w:t>
      </w:r>
      <w:proofErr w:type="spellStart"/>
      <w:r w:rsidR="00DF1377">
        <w:t>Board</w:t>
      </w:r>
      <w:proofErr w:type="spellEnd"/>
      <w:r w:rsidR="00DF1377">
        <w:t xml:space="preserve">. Este </w:t>
      </w:r>
      <w:proofErr w:type="spellStart"/>
      <w:r w:rsidR="00DF1377">
        <w:t>Board</w:t>
      </w:r>
      <w:proofErr w:type="spellEnd"/>
      <w:r w:rsidR="00DF1377">
        <w:t xml:space="preserve"> contem as informações espec</w:t>
      </w:r>
      <w:r w:rsidR="00DE5629">
        <w:t>í</w:t>
      </w:r>
      <w:r w:rsidR="00DF1377">
        <w:t>ficas do mini tabuleiro</w:t>
      </w:r>
      <w:r w:rsidR="00DE5629">
        <w:t>:</w:t>
      </w:r>
      <w:r w:rsidR="00DF1377">
        <w:t xml:space="preserve"> </w:t>
      </w:r>
      <w:r w:rsidR="00DE5629">
        <w:t>a variável booleana que</w:t>
      </w:r>
      <w:r w:rsidR="00DF1377">
        <w:t xml:space="preserve"> verifica se </w:t>
      </w:r>
      <w:r w:rsidR="00DE5629">
        <w:t>o mini tabuleiro</w:t>
      </w:r>
      <w:r w:rsidR="00DF1377">
        <w:t xml:space="preserve"> está finalizado, o ponteiro para o vencedor</w:t>
      </w:r>
      <w:r w:rsidR="00DE5629">
        <w:t xml:space="preserve">, caso este exista, </w:t>
      </w:r>
      <w:r w:rsidR="00DF1377">
        <w:t>e uma matriz bidimensional de valores inteiros, sendo que cada valor em si representa o determinado símbolo do utilizador.</w:t>
      </w:r>
    </w:p>
    <w:p w14:paraId="4F395BC3" w14:textId="77777777" w:rsidR="006B11DE" w:rsidRDefault="006B11DE" w:rsidP="00B250AB"/>
    <w:p w14:paraId="55B2EE45" w14:textId="00A0AD5A" w:rsidR="00DF1377" w:rsidRDefault="00CB2D25" w:rsidP="00B250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71AF3A1" wp14:editId="705FC999">
                <wp:simplePos x="0" y="0"/>
                <wp:positionH relativeFrom="margin">
                  <wp:align>right</wp:align>
                </wp:positionH>
                <wp:positionV relativeFrom="paragraph">
                  <wp:posOffset>3615718</wp:posOffset>
                </wp:positionV>
                <wp:extent cx="5731510" cy="635"/>
                <wp:effectExtent l="0" t="0" r="2540" b="0"/>
                <wp:wrapTight wrapText="bothSides">
                  <wp:wrapPolygon edited="0">
                    <wp:start x="0" y="0"/>
                    <wp:lineTo x="0" y="20026"/>
                    <wp:lineTo x="21538" y="20026"/>
                    <wp:lineTo x="21538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C42DB1" w14:textId="1229C904" w:rsidR="001621EE" w:rsidRPr="00236116" w:rsidRDefault="001621EE" w:rsidP="001621EE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Estrutura de um jogador e o seu respetivo símbolo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AF3A1" id="Caixa de texto 10" o:spid="_x0000_s1028" type="#_x0000_t202" style="position:absolute;left:0;text-align:left;margin-left:400.1pt;margin-top:284.7pt;width:451.3pt;height:.05pt;z-index:-2516500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" stroked="f">
                <v:textbox style="mso-fit-shape-to-text:t" inset="0,0,0,0">
                  <w:txbxContent>
                    <w:p w14:paraId="41C42DB1" w14:textId="1229C904" w:rsidR="001621EE" w:rsidRPr="00236116" w:rsidRDefault="001621EE" w:rsidP="001621EE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9C6F09">
                        <w:fldChar w:fldCharType="begin"/>
                      </w:r>
                      <w:r w:rsidR="009C6F09">
                        <w:instrText xml:space="preserve"> SEQ Figura \* ARABIC </w:instrText>
                      </w:r>
                      <w:r w:rsidR="009C6F09">
                        <w:fldChar w:fldCharType="separate"/>
                      </w:r>
                      <w:r w:rsidR="006C71C4">
                        <w:rPr>
                          <w:noProof/>
                        </w:rPr>
                        <w:t>4</w:t>
                      </w:r>
                      <w:r w:rsidR="009C6F09">
                        <w:rPr>
                          <w:noProof/>
                        </w:rPr>
                        <w:fldChar w:fldCharType="end"/>
                      </w:r>
                      <w:r>
                        <w:t xml:space="preserve"> - Estrutura de um jogador e o seu respetivo símbolo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1621EE">
        <w:rPr>
          <w:noProof/>
        </w:rPr>
        <w:drawing>
          <wp:anchor distT="0" distB="0" distL="114300" distR="114300" simplePos="0" relativeHeight="251664384" behindDoc="1" locked="0" layoutInCell="1" allowOverlap="1" wp14:anchorId="76A1E150" wp14:editId="3071641F">
            <wp:simplePos x="0" y="0"/>
            <wp:positionH relativeFrom="margin">
              <wp:align>right</wp:align>
            </wp:positionH>
            <wp:positionV relativeFrom="paragraph">
              <wp:posOffset>1658344</wp:posOffset>
            </wp:positionV>
            <wp:extent cx="5731510" cy="1908175"/>
            <wp:effectExtent l="0" t="0" r="2540" b="0"/>
            <wp:wrapTight wrapText="bothSides">
              <wp:wrapPolygon edited="0">
                <wp:start x="0" y="0"/>
                <wp:lineTo x="0" y="21348"/>
                <wp:lineTo x="21538" y="21348"/>
                <wp:lineTo x="2153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1EE">
        <w:t xml:space="preserve">A estrutura </w:t>
      </w:r>
      <w:proofErr w:type="spellStart"/>
      <w:r w:rsidR="001621EE">
        <w:t>Player</w:t>
      </w:r>
      <w:proofErr w:type="spellEnd"/>
      <w:r w:rsidR="001621EE">
        <w:t>, contem o nome do utilizador, o total de vit</w:t>
      </w:r>
      <w:r w:rsidR="00DE5629">
        <w:t>ó</w:t>
      </w:r>
      <w:r w:rsidR="001621EE">
        <w:t xml:space="preserve">rias, o total de derrotas, uma variável booleana </w:t>
      </w:r>
      <w:r w:rsidR="00DE5629">
        <w:t>que representa</w:t>
      </w:r>
      <w:r w:rsidR="001621EE">
        <w:t xml:space="preserve"> se o jogador é um Bot, ou seja, um computador </w:t>
      </w:r>
      <w:r w:rsidR="00DE5629">
        <w:t xml:space="preserve">ou um humano </w:t>
      </w:r>
      <w:r w:rsidR="001621EE">
        <w:t xml:space="preserve">e </w:t>
      </w:r>
      <w:r w:rsidR="00DE5629">
        <w:t xml:space="preserve">ainda </w:t>
      </w:r>
      <w:r w:rsidR="001621EE">
        <w:t>o seu respetivo símbolo associado. Este símbolo é um enumerador, sendo que 0 significa NULL</w:t>
      </w:r>
      <w:r w:rsidR="00DE5629">
        <w:t xml:space="preserve"> e </w:t>
      </w:r>
      <w:r w:rsidR="001621EE">
        <w:t xml:space="preserve">é o </w:t>
      </w:r>
      <w:r w:rsidR="00C961FC">
        <w:t>símbolo predefinido</w:t>
      </w:r>
      <w:r w:rsidR="001621EE">
        <w:t xml:space="preserve"> quando </w:t>
      </w:r>
      <w:r w:rsidR="00C961FC">
        <w:t>é instanciado;</w:t>
      </w:r>
      <w:r w:rsidR="001621EE">
        <w:t xml:space="preserve"> </w:t>
      </w:r>
      <w:r w:rsidR="00C961FC">
        <w:t xml:space="preserve">o </w:t>
      </w:r>
      <w:r w:rsidR="001621EE">
        <w:t>1 sendo o “0” ou bola</w:t>
      </w:r>
      <w:r w:rsidR="00C961FC">
        <w:t>;</w:t>
      </w:r>
      <w:r w:rsidR="001621EE">
        <w:t xml:space="preserve"> 2 sendo o “X” e o 3 sendo “D” de empate.</w:t>
      </w:r>
    </w:p>
    <w:p w14:paraId="4E0DBDC0" w14:textId="1D034E5A" w:rsidR="00DF1377" w:rsidRPr="00C961FC" w:rsidRDefault="008C6AB2" w:rsidP="00B250AB">
      <w:r w:rsidRPr="00C961FC">
        <w:t xml:space="preserve">Na </w:t>
      </w:r>
      <w:proofErr w:type="gramStart"/>
      <w:r w:rsidRPr="00C961FC">
        <w:t>estrutura Game</w:t>
      </w:r>
      <w:proofErr w:type="gramEnd"/>
      <w:r w:rsidRPr="00C961FC">
        <w:t xml:space="preserve">, temos a estrutura </w:t>
      </w:r>
      <w:proofErr w:type="spellStart"/>
      <w:r w:rsidRPr="00C961FC">
        <w:t>UserPlay</w:t>
      </w:r>
      <w:proofErr w:type="spellEnd"/>
      <w:r w:rsidRPr="00C961FC">
        <w:t xml:space="preserve"> que é a lista ligada com todas as jogadas efetuadas durante o jogo. Esta lista ligada contém o </w:t>
      </w:r>
      <w:r w:rsidR="006B11DE" w:rsidRPr="00C961FC">
        <w:t>número</w:t>
      </w:r>
      <w:r w:rsidRPr="00C961FC">
        <w:t xml:space="preserve"> da jogada, o </w:t>
      </w:r>
      <w:r w:rsidR="00452072" w:rsidRPr="00C961FC">
        <w:t>número</w:t>
      </w:r>
      <w:r w:rsidRPr="00C961FC">
        <w:t xml:space="preserve"> do mini tabuleiro onde foi efetuada a jogada, o index representativo no mini tabuleiro, </w:t>
      </w:r>
      <w:r w:rsidR="00C961FC" w:rsidRPr="00C961FC">
        <w:t xml:space="preserve">uma variável booleana que representa </w:t>
      </w:r>
      <w:r w:rsidRPr="00C961FC">
        <w:t xml:space="preserve">se </w:t>
      </w:r>
      <w:r w:rsidR="00C961FC" w:rsidRPr="00C961FC">
        <w:t>o jogador ganhou o mini tabuleiro, outra variável booleana que representa</w:t>
      </w:r>
      <w:r w:rsidRPr="00C961FC">
        <w:t xml:space="preserve"> se a jogada fez com que o tabuleiro ficasse finalizado</w:t>
      </w:r>
      <w:r w:rsidR="00C961FC" w:rsidRPr="00C961FC">
        <w:t>/fechado</w:t>
      </w:r>
      <w:r w:rsidRPr="00C961FC">
        <w:t xml:space="preserve">, o ponteiro para o jogador que efetuou a jogada, o ponteiro para a próxima jogada e por </w:t>
      </w:r>
      <w:r w:rsidR="003E2609" w:rsidRPr="00C961FC">
        <w:t>último</w:t>
      </w:r>
      <w:r w:rsidRPr="00C961FC">
        <w:t xml:space="preserve"> o ponteiro para a jogada anterior.</w:t>
      </w:r>
    </w:p>
    <w:p w14:paraId="47A09B38" w14:textId="44A456CE" w:rsidR="006B11DE" w:rsidRPr="00DF1377" w:rsidRDefault="00CB2D25" w:rsidP="006B11DE">
      <w:r w:rsidRPr="008C6AB2">
        <w:rPr>
          <w:noProof/>
        </w:rPr>
        <w:drawing>
          <wp:anchor distT="0" distB="0" distL="114300" distR="114300" simplePos="0" relativeHeight="251671552" behindDoc="1" locked="0" layoutInCell="1" allowOverlap="1" wp14:anchorId="5AE8BA3C" wp14:editId="6FA2E703">
            <wp:simplePos x="0" y="0"/>
            <wp:positionH relativeFrom="margin">
              <wp:align>right</wp:align>
            </wp:positionH>
            <wp:positionV relativeFrom="paragraph">
              <wp:posOffset>285943</wp:posOffset>
            </wp:positionV>
            <wp:extent cx="5731510" cy="1359535"/>
            <wp:effectExtent l="0" t="0" r="2540" b="0"/>
            <wp:wrapTight wrapText="bothSides">
              <wp:wrapPolygon edited="0">
                <wp:start x="0" y="0"/>
                <wp:lineTo x="0" y="21186"/>
                <wp:lineTo x="21538" y="21186"/>
                <wp:lineTo x="2153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1D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22458FA" wp14:editId="628AAA99">
                <wp:simplePos x="0" y="0"/>
                <wp:positionH relativeFrom="margin">
                  <wp:align>right</wp:align>
                </wp:positionH>
                <wp:positionV relativeFrom="paragraph">
                  <wp:posOffset>1696776</wp:posOffset>
                </wp:positionV>
                <wp:extent cx="5731510" cy="635"/>
                <wp:effectExtent l="0" t="0" r="2540" b="0"/>
                <wp:wrapTight wrapText="bothSides">
                  <wp:wrapPolygon edited="0">
                    <wp:start x="0" y="0"/>
                    <wp:lineTo x="0" y="20026"/>
                    <wp:lineTo x="21538" y="20026"/>
                    <wp:lineTo x="21538" y="0"/>
                    <wp:lineTo x="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3E2859" w14:textId="41FB8084" w:rsidR="008C6AB2" w:rsidRPr="00395D64" w:rsidRDefault="008C6AB2" w:rsidP="008C6AB2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Estrutura da lista ligada com todas jogadas efetuadas durante 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458FA" id="Caixa de texto 13" o:spid="_x0000_s1029" type="#_x0000_t202" style="position:absolute;left:0;text-align:left;margin-left:400.1pt;margin-top:133.6pt;width:451.3pt;height:.05pt;z-index:-2516459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" stroked="f">
                <v:textbox style="mso-fit-shape-to-text:t" inset="0,0,0,0">
                  <w:txbxContent>
                    <w:p w14:paraId="343E2859" w14:textId="41FB8084" w:rsidR="008C6AB2" w:rsidRPr="00395D64" w:rsidRDefault="008C6AB2" w:rsidP="008C6AB2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9C6F09">
                        <w:fldChar w:fldCharType="begin"/>
                      </w:r>
                      <w:r w:rsidR="009C6F09">
                        <w:instrText xml:space="preserve"> SE</w:instrText>
                      </w:r>
                      <w:r w:rsidR="009C6F09">
                        <w:instrText xml:space="preserve">Q Figura \* ARABIC </w:instrText>
                      </w:r>
                      <w:r w:rsidR="009C6F09">
                        <w:fldChar w:fldCharType="separate"/>
                      </w:r>
                      <w:r w:rsidR="006C71C4">
                        <w:rPr>
                          <w:noProof/>
                        </w:rPr>
                        <w:t>5</w:t>
                      </w:r>
                      <w:r w:rsidR="009C6F09">
                        <w:rPr>
                          <w:noProof/>
                        </w:rPr>
                        <w:fldChar w:fldCharType="end"/>
                      </w:r>
                      <w:r>
                        <w:t xml:space="preserve"> - Estrutura da lista ligada com todas jogadas efetuadas durante o jogo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2E1348C" w14:textId="330A81E7" w:rsidR="006B11DE" w:rsidRDefault="006B11DE" w:rsidP="006B11DE"/>
    <w:p w14:paraId="43CB0E56" w14:textId="06ACFA4E" w:rsidR="00452072" w:rsidRDefault="001F33A4" w:rsidP="00452072">
      <w:r>
        <w:lastRenderedPageBreak/>
        <w:t xml:space="preserve">Um dos requisitos presentes para a realização deste trabalho prático foi a necessidade de guardar o estado atual do jogo após cada uma das jogadas, permitindo aos jogadores retomarem o jogo </w:t>
      </w:r>
      <w:r w:rsidR="00C961FC">
        <w:t>a</w:t>
      </w:r>
      <w:r>
        <w:t xml:space="preserve"> qualquer momento. Com esta necessidade, optei por criar estruturas</w:t>
      </w:r>
      <w:r w:rsidR="006B11DE">
        <w:t xml:space="preserve"> </w:t>
      </w:r>
      <w:r>
        <w:t xml:space="preserve">para este efeito muito parecidas com as estruturas atuais, mas agora sem ponteiros. Isto permitiu guardar todas as informações necessárias para </w:t>
      </w:r>
      <w:r w:rsidR="00C961FC">
        <w:t>retomar o jogo</w:t>
      </w:r>
      <w:r>
        <w:t>.</w:t>
      </w:r>
    </w:p>
    <w:p w14:paraId="5742A58C" w14:textId="6F20D0B4" w:rsidR="006B11DE" w:rsidRDefault="006B11DE" w:rsidP="006B11D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EE33005" wp14:editId="4E6ABC91">
                <wp:simplePos x="0" y="0"/>
                <wp:positionH relativeFrom="margin">
                  <wp:align>right</wp:align>
                </wp:positionH>
                <wp:positionV relativeFrom="paragraph">
                  <wp:posOffset>2982678</wp:posOffset>
                </wp:positionV>
                <wp:extent cx="5731510" cy="635"/>
                <wp:effectExtent l="0" t="0" r="2540" b="0"/>
                <wp:wrapTight wrapText="bothSides">
                  <wp:wrapPolygon edited="0">
                    <wp:start x="0" y="0"/>
                    <wp:lineTo x="0" y="20026"/>
                    <wp:lineTo x="21538" y="20026"/>
                    <wp:lineTo x="21538" y="0"/>
                    <wp:lineTo x="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3A2C8C" w14:textId="2A977397" w:rsidR="001F33A4" w:rsidRPr="00D741D6" w:rsidRDefault="001F33A4" w:rsidP="001F33A4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Estruturas utilizadas para guardar o estado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33005" id="Caixa de texto 16" o:spid="_x0000_s1030" type="#_x0000_t202" style="position:absolute;left:0;text-align:left;margin-left:400.1pt;margin-top:234.85pt;width:451.3pt;height:.05pt;z-index:-2516418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" stroked="f">
                <v:textbox style="mso-fit-shape-to-text:t" inset="0,0,0,0">
                  <w:txbxContent>
                    <w:p w14:paraId="1C3A2C8C" w14:textId="2A977397" w:rsidR="001F33A4" w:rsidRPr="00D741D6" w:rsidRDefault="001F33A4" w:rsidP="001F33A4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9C6F09">
                        <w:fldChar w:fldCharType="begin"/>
                      </w:r>
                      <w:r w:rsidR="009C6F09">
                        <w:instrText xml:space="preserve"> SEQ Figura \* ARABIC </w:instrText>
                      </w:r>
                      <w:r w:rsidR="009C6F09">
                        <w:fldChar w:fldCharType="separate"/>
                      </w:r>
                      <w:r w:rsidR="006C71C4">
                        <w:rPr>
                          <w:noProof/>
                        </w:rPr>
                        <w:t>6</w:t>
                      </w:r>
                      <w:r w:rsidR="009C6F09">
                        <w:rPr>
                          <w:noProof/>
                        </w:rPr>
                        <w:fldChar w:fldCharType="end"/>
                      </w:r>
                      <w:r>
                        <w:t xml:space="preserve"> - Estruturas utilizadas para guardar o estado do jogo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1F33A4">
        <w:rPr>
          <w:noProof/>
        </w:rPr>
        <w:drawing>
          <wp:anchor distT="0" distB="0" distL="114300" distR="114300" simplePos="0" relativeHeight="251672576" behindDoc="1" locked="0" layoutInCell="1" allowOverlap="1" wp14:anchorId="77998468" wp14:editId="58469A10">
            <wp:simplePos x="0" y="0"/>
            <wp:positionH relativeFrom="margin">
              <wp:align>right</wp:align>
            </wp:positionH>
            <wp:positionV relativeFrom="paragraph">
              <wp:posOffset>110</wp:posOffset>
            </wp:positionV>
            <wp:extent cx="5731510" cy="2913380"/>
            <wp:effectExtent l="0" t="0" r="2540" b="1270"/>
            <wp:wrapTight wrapText="bothSides">
              <wp:wrapPolygon edited="0">
                <wp:start x="0" y="0"/>
                <wp:lineTo x="0" y="21468"/>
                <wp:lineTo x="21538" y="21468"/>
                <wp:lineTo x="21538" y="0"/>
                <wp:lineTo x="0" y="0"/>
              </wp:wrapPolygon>
            </wp:wrapTight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8444C" w14:textId="010C3576" w:rsidR="006B11DE" w:rsidRDefault="006B11DE" w:rsidP="006B11DE"/>
    <w:p w14:paraId="19369D8E" w14:textId="6D1C44B0" w:rsidR="006B11DE" w:rsidRDefault="006B11DE" w:rsidP="006B11DE"/>
    <w:p w14:paraId="5F9B67D7" w14:textId="538590D6" w:rsidR="006B11DE" w:rsidRPr="00DF1377" w:rsidRDefault="006B11DE" w:rsidP="006B11DE">
      <w:r>
        <w:br w:type="page"/>
      </w:r>
    </w:p>
    <w:p w14:paraId="27CBB4D4" w14:textId="02FF8FEE" w:rsidR="00A8006D" w:rsidRPr="002F51FD" w:rsidRDefault="00A8006D" w:rsidP="00A8006D">
      <w:pPr>
        <w:pStyle w:val="Ttulo1"/>
      </w:pPr>
      <w:r w:rsidRPr="002F51FD">
        <w:lastRenderedPageBreak/>
        <w:t>Especificações do programa</w:t>
      </w:r>
    </w:p>
    <w:p w14:paraId="35E18583" w14:textId="7115FD02" w:rsidR="00A8006D" w:rsidRPr="00A8006D" w:rsidRDefault="00452072" w:rsidP="00452072">
      <w:pPr>
        <w:pStyle w:val="Ttulo2"/>
      </w:pPr>
      <w:r>
        <w:t>Interfaces Visuais</w:t>
      </w:r>
      <w:r w:rsidR="00F76992">
        <w:t xml:space="preserve"> e funcionalidades</w:t>
      </w:r>
    </w:p>
    <w:p w14:paraId="489EEDC8" w14:textId="099C17DC" w:rsidR="004D6B86" w:rsidRDefault="00D42FD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B9AA822" wp14:editId="26CCA506">
                <wp:simplePos x="0" y="0"/>
                <wp:positionH relativeFrom="margin">
                  <wp:posOffset>-1270</wp:posOffset>
                </wp:positionH>
                <wp:positionV relativeFrom="paragraph">
                  <wp:posOffset>1503238</wp:posOffset>
                </wp:positionV>
                <wp:extent cx="5731510" cy="635"/>
                <wp:effectExtent l="0" t="0" r="2540" b="0"/>
                <wp:wrapTight wrapText="bothSides">
                  <wp:wrapPolygon edited="0">
                    <wp:start x="0" y="0"/>
                    <wp:lineTo x="0" y="20026"/>
                    <wp:lineTo x="21538" y="20026"/>
                    <wp:lineTo x="21538" y="0"/>
                    <wp:lineTo x="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86A625" w14:textId="5D01C8AA" w:rsidR="00452072" w:rsidRPr="005628CF" w:rsidRDefault="00452072" w:rsidP="00452072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Interface visual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AA822" id="Caixa de texto 19" o:spid="_x0000_s1031" type="#_x0000_t202" style="position:absolute;left:0;text-align:left;margin-left:-.1pt;margin-top:118.35pt;width:451.3pt;height:.05pt;z-index:-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" stroked="f">
                <v:textbox style="mso-fit-shape-to-text:t" inset="0,0,0,0">
                  <w:txbxContent>
                    <w:p w14:paraId="1B86A625" w14:textId="5D01C8AA" w:rsidR="00452072" w:rsidRPr="005628CF" w:rsidRDefault="00452072" w:rsidP="00452072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9C6F09">
                        <w:fldChar w:fldCharType="begin"/>
                      </w:r>
                      <w:r w:rsidR="009C6F09">
                        <w:instrText xml:space="preserve"> SEQ Figura \* ARABIC </w:instrText>
                      </w:r>
                      <w:r w:rsidR="009C6F09">
                        <w:fldChar w:fldCharType="separate"/>
                      </w:r>
                      <w:r w:rsidR="006C71C4">
                        <w:rPr>
                          <w:noProof/>
                        </w:rPr>
                        <w:t>7</w:t>
                      </w:r>
                      <w:r w:rsidR="009C6F09">
                        <w:rPr>
                          <w:noProof/>
                        </w:rPr>
                        <w:fldChar w:fldCharType="end"/>
                      </w:r>
                      <w:r>
                        <w:t xml:space="preserve"> - Interface visual principal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42FDD">
        <w:rPr>
          <w:noProof/>
        </w:rPr>
        <w:drawing>
          <wp:anchor distT="0" distB="0" distL="114300" distR="114300" simplePos="0" relativeHeight="251678720" behindDoc="1" locked="0" layoutInCell="1" allowOverlap="1" wp14:anchorId="5D1A7B55" wp14:editId="15F3A3C6">
            <wp:simplePos x="0" y="0"/>
            <wp:positionH relativeFrom="margin">
              <wp:align>right</wp:align>
            </wp:positionH>
            <wp:positionV relativeFrom="paragraph">
              <wp:posOffset>562583</wp:posOffset>
            </wp:positionV>
            <wp:extent cx="5731510" cy="906780"/>
            <wp:effectExtent l="0" t="0" r="2540" b="7620"/>
            <wp:wrapTight wrapText="bothSides">
              <wp:wrapPolygon edited="0">
                <wp:start x="0" y="0"/>
                <wp:lineTo x="0" y="21328"/>
                <wp:lineTo x="21538" y="21328"/>
                <wp:lineTo x="21538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072">
        <w:t>A interação visual por defeito da aplicação é a apresentação do modo de jogo desejado.</w:t>
      </w:r>
    </w:p>
    <w:p w14:paraId="094D4CF0" w14:textId="0146E26B" w:rsidR="00452072" w:rsidRDefault="00D42FDD">
      <w:r>
        <w:t xml:space="preserve">Com a seleção de modo do jogo é </w:t>
      </w:r>
      <w:r w:rsidR="00847269">
        <w:t>pedido aos jogadores</w:t>
      </w:r>
      <w:r>
        <w:t xml:space="preserve"> a introdução dos </w:t>
      </w:r>
      <w:r w:rsidR="00847269">
        <w:t xml:space="preserve">seus </w:t>
      </w:r>
      <w:r>
        <w:t xml:space="preserve">nomes, </w:t>
      </w:r>
      <w:r w:rsidR="00737549">
        <w:t xml:space="preserve">mas </w:t>
      </w:r>
      <w:r>
        <w:t xml:space="preserve">no caso </w:t>
      </w:r>
      <w:proofErr w:type="gramStart"/>
      <w:r>
        <w:t>do</w:t>
      </w:r>
      <w:proofErr w:type="gramEnd"/>
      <w:r>
        <w:t xml:space="preserve"> </w:t>
      </w:r>
      <w:r w:rsidR="00737549">
        <w:t xml:space="preserve">jogo ser entre um </w:t>
      </w:r>
      <w:r>
        <w:t xml:space="preserve">jogador </w:t>
      </w:r>
      <w:r w:rsidR="00737549">
        <w:t>e o</w:t>
      </w:r>
      <w:r>
        <w:t xml:space="preserve"> computador, só é pedido o nome do jogador.</w:t>
      </w:r>
    </w:p>
    <w:p w14:paraId="421CE8CB" w14:textId="1C0F164C" w:rsidR="00D42FDD" w:rsidRDefault="00D42FD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FB66512" wp14:editId="2497B251">
                <wp:simplePos x="0" y="0"/>
                <wp:positionH relativeFrom="margin">
                  <wp:align>right</wp:align>
                </wp:positionH>
                <wp:positionV relativeFrom="paragraph">
                  <wp:posOffset>5234278</wp:posOffset>
                </wp:positionV>
                <wp:extent cx="5731510" cy="635"/>
                <wp:effectExtent l="0" t="0" r="2540" b="0"/>
                <wp:wrapTight wrapText="bothSides">
                  <wp:wrapPolygon edited="0">
                    <wp:start x="0" y="0"/>
                    <wp:lineTo x="0" y="20026"/>
                    <wp:lineTo x="21538" y="20026"/>
                    <wp:lineTo x="21538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56857F" w14:textId="060C948B" w:rsidR="00D42FDD" w:rsidRPr="00022355" w:rsidRDefault="00D42FDD" w:rsidP="00D42FDD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Apresentação dos mini tabuleiros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66512" id="Caixa de texto 22" o:spid="_x0000_s1032" type="#_x0000_t202" style="position:absolute;left:0;text-align:left;margin-left:400.1pt;margin-top:412.15pt;width:451.3pt;height:.05pt;z-index:-2516346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" stroked="f">
                <v:textbox style="mso-fit-shape-to-text:t" inset="0,0,0,0">
                  <w:txbxContent>
                    <w:p w14:paraId="6856857F" w14:textId="060C948B" w:rsidR="00D42FDD" w:rsidRPr="00022355" w:rsidRDefault="00D42FDD" w:rsidP="00D42FDD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9C6F09">
                        <w:fldChar w:fldCharType="begin"/>
                      </w:r>
                      <w:r w:rsidR="009C6F09">
                        <w:instrText xml:space="preserve"> SEQ Figura \* ARABIC </w:instrText>
                      </w:r>
                      <w:r w:rsidR="009C6F09">
                        <w:fldChar w:fldCharType="separate"/>
                      </w:r>
                      <w:r w:rsidR="006C71C4">
                        <w:rPr>
                          <w:noProof/>
                        </w:rPr>
                        <w:t>8</w:t>
                      </w:r>
                      <w:r w:rsidR="009C6F09">
                        <w:rPr>
                          <w:noProof/>
                        </w:rPr>
                        <w:fldChar w:fldCharType="end"/>
                      </w:r>
                      <w:r>
                        <w:t xml:space="preserve"> - Apresentação dos mini tabuleiros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42FDD">
        <w:rPr>
          <w:noProof/>
        </w:rPr>
        <w:drawing>
          <wp:anchor distT="0" distB="0" distL="114300" distR="114300" simplePos="0" relativeHeight="251679744" behindDoc="1" locked="0" layoutInCell="1" allowOverlap="1" wp14:anchorId="6161250D" wp14:editId="7454A4BC">
            <wp:simplePos x="0" y="0"/>
            <wp:positionH relativeFrom="margin">
              <wp:align>right</wp:align>
            </wp:positionH>
            <wp:positionV relativeFrom="paragraph">
              <wp:posOffset>922103</wp:posOffset>
            </wp:positionV>
            <wp:extent cx="5731510" cy="4289425"/>
            <wp:effectExtent l="0" t="0" r="2540" b="0"/>
            <wp:wrapTight wrapText="bothSides">
              <wp:wrapPolygon edited="0">
                <wp:start x="0" y="0"/>
                <wp:lineTo x="0" y="21488"/>
                <wp:lineTo x="21538" y="21488"/>
                <wp:lineTo x="21538" y="0"/>
                <wp:lineTo x="0" y="0"/>
              </wp:wrapPolygon>
            </wp:wrapTight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Após a introdução dos nomes, é apresentado um estado global do jogo, os jogadores, todos os mini tabuleiros, qual o jogador que está a fazer a primeira jogada, e é </w:t>
      </w:r>
      <w:r w:rsidR="00737549">
        <w:t>questionado</w:t>
      </w:r>
      <w:r>
        <w:t xml:space="preserve"> em qual mini tabuleiro ele quer jogar sendo a primeira jogada.</w:t>
      </w:r>
    </w:p>
    <w:p w14:paraId="4E819A97" w14:textId="6D58F00C" w:rsidR="00D42FDD" w:rsidRDefault="00F769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7FDDBE6" wp14:editId="6AAAF394">
                <wp:simplePos x="0" y="0"/>
                <wp:positionH relativeFrom="column">
                  <wp:posOffset>-2540</wp:posOffset>
                </wp:positionH>
                <wp:positionV relativeFrom="paragraph">
                  <wp:posOffset>1685290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E88806" w14:textId="31D8161E" w:rsidR="00F76992" w:rsidRPr="00D32781" w:rsidRDefault="00F76992" w:rsidP="00F76992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Possibilidade jogada ou apresentação de jogadas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DDBE6" id="Caixa de texto 24" o:spid="_x0000_s1033" type="#_x0000_t202" style="position:absolute;left:0;text-align:left;margin-left:-.2pt;margin-top:132.7pt;width:451.3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" stroked="f">
                <v:textbox style="mso-fit-shape-to-text:t" inset="0,0,0,0">
                  <w:txbxContent>
                    <w:p w14:paraId="58E88806" w14:textId="31D8161E" w:rsidR="00F76992" w:rsidRPr="00D32781" w:rsidRDefault="00F76992" w:rsidP="00F76992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9C6F09">
                        <w:fldChar w:fldCharType="begin"/>
                      </w:r>
                      <w:r w:rsidR="009C6F09">
                        <w:instrText xml:space="preserve"> SEQ Figura \* ARABIC </w:instrText>
                      </w:r>
                      <w:r w:rsidR="009C6F09">
                        <w:fldChar w:fldCharType="separate"/>
                      </w:r>
                      <w:r w:rsidR="006C71C4">
                        <w:rPr>
                          <w:noProof/>
                        </w:rPr>
                        <w:t>9</w:t>
                      </w:r>
                      <w:r w:rsidR="009C6F09">
                        <w:rPr>
                          <w:noProof/>
                        </w:rPr>
                        <w:fldChar w:fldCharType="end"/>
                      </w:r>
                      <w:r>
                        <w:t xml:space="preserve"> - Possibilidade jogada ou apresentação de jogadas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76992">
        <w:rPr>
          <w:noProof/>
        </w:rPr>
        <w:drawing>
          <wp:anchor distT="0" distB="0" distL="114300" distR="114300" simplePos="0" relativeHeight="251682816" behindDoc="1" locked="0" layoutInCell="1" allowOverlap="1" wp14:anchorId="647DFFF8" wp14:editId="201CA14A">
            <wp:simplePos x="0" y="0"/>
            <wp:positionH relativeFrom="margin">
              <wp:align>right</wp:align>
            </wp:positionH>
            <wp:positionV relativeFrom="paragraph">
              <wp:posOffset>1041124</wp:posOffset>
            </wp:positionV>
            <wp:extent cx="5731510" cy="587375"/>
            <wp:effectExtent l="0" t="0" r="2540" b="3175"/>
            <wp:wrapTight wrapText="bothSides">
              <wp:wrapPolygon edited="0">
                <wp:start x="0" y="0"/>
                <wp:lineTo x="0" y="21016"/>
                <wp:lineTo x="21538" y="21016"/>
                <wp:lineTo x="21538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E11">
        <w:t xml:space="preserve">Após a seleção do primeiro mini tabuleiro o jogo entra num estado de </w:t>
      </w:r>
      <w:proofErr w:type="spellStart"/>
      <w:r w:rsidR="003D5E11" w:rsidRPr="00737549">
        <w:rPr>
          <w:i/>
          <w:iCs/>
        </w:rPr>
        <w:t>loop</w:t>
      </w:r>
      <w:proofErr w:type="spellEnd"/>
      <w:r w:rsidR="003D5E11">
        <w:t xml:space="preserve"> até ser finalizado, dando a possibilidade ao jogador de jogar ou mostrar </w:t>
      </w:r>
      <w:r>
        <w:t>determinado número de jogadas efetuadas durante o jogo.</w:t>
      </w:r>
    </w:p>
    <w:p w14:paraId="487CE85D" w14:textId="4F1B51A1" w:rsidR="00F76992" w:rsidRDefault="00F7699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94D6381" wp14:editId="10EF0B5F">
                <wp:simplePos x="0" y="0"/>
                <wp:positionH relativeFrom="margin">
                  <wp:posOffset>-1270</wp:posOffset>
                </wp:positionH>
                <wp:positionV relativeFrom="paragraph">
                  <wp:posOffset>6972714</wp:posOffset>
                </wp:positionV>
                <wp:extent cx="5731510" cy="635"/>
                <wp:effectExtent l="0" t="0" r="2540" b="0"/>
                <wp:wrapTight wrapText="bothSides">
                  <wp:wrapPolygon edited="0">
                    <wp:start x="0" y="0"/>
                    <wp:lineTo x="0" y="20026"/>
                    <wp:lineTo x="21538" y="20026"/>
                    <wp:lineTo x="21538" y="0"/>
                    <wp:lineTo x="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302DA7" w14:textId="66212443" w:rsidR="00F76992" w:rsidRPr="00E54177" w:rsidRDefault="00F76992" w:rsidP="00F76992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Apresentação </w:t>
                            </w:r>
                            <w:r w:rsidR="009607A1">
                              <w:t xml:space="preserve">do </w:t>
                            </w:r>
                            <w:r>
                              <w:t>estado global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D6381" id="Caixa de texto 26" o:spid="_x0000_s1034" type="#_x0000_t202" style="position:absolute;left:0;text-align:left;margin-left:-.1pt;margin-top:549.05pt;width:451.3pt;height:.05pt;z-index:-251628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" stroked="f">
                <v:textbox style="mso-fit-shape-to-text:t" inset="0,0,0,0">
                  <w:txbxContent>
                    <w:p w14:paraId="50302DA7" w14:textId="66212443" w:rsidR="00F76992" w:rsidRPr="00E54177" w:rsidRDefault="00F76992" w:rsidP="00F76992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9C6F09">
                        <w:fldChar w:fldCharType="begin"/>
                      </w:r>
                      <w:r w:rsidR="009C6F09">
                        <w:instrText xml:space="preserve"> SEQ Figura \* ARABIC </w:instrText>
                      </w:r>
                      <w:r w:rsidR="009C6F09">
                        <w:fldChar w:fldCharType="separate"/>
                      </w:r>
                      <w:r w:rsidR="006C71C4">
                        <w:rPr>
                          <w:noProof/>
                        </w:rPr>
                        <w:t>10</w:t>
                      </w:r>
                      <w:r w:rsidR="009C6F09">
                        <w:rPr>
                          <w:noProof/>
                        </w:rPr>
                        <w:fldChar w:fldCharType="end"/>
                      </w:r>
                      <w:r>
                        <w:t xml:space="preserve"> - Apresentação </w:t>
                      </w:r>
                      <w:r w:rsidR="009607A1">
                        <w:t xml:space="preserve">do </w:t>
                      </w:r>
                      <w:r>
                        <w:t>estado global do jogo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F76992">
        <w:rPr>
          <w:noProof/>
        </w:rPr>
        <w:drawing>
          <wp:anchor distT="0" distB="0" distL="114300" distR="114300" simplePos="0" relativeHeight="251685888" behindDoc="1" locked="0" layoutInCell="1" allowOverlap="1" wp14:anchorId="1A2B20A7" wp14:editId="11F48CE9">
            <wp:simplePos x="0" y="0"/>
            <wp:positionH relativeFrom="margin">
              <wp:align>right</wp:align>
            </wp:positionH>
            <wp:positionV relativeFrom="paragraph">
              <wp:posOffset>3122599</wp:posOffset>
            </wp:positionV>
            <wp:extent cx="5731510" cy="3769360"/>
            <wp:effectExtent l="0" t="0" r="2540" b="2540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25" name="Imagem 2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Caso o utilizador escolha jogar é requerido o número </w:t>
      </w:r>
      <w:r w:rsidR="00B903DE">
        <w:t>da posição em</w:t>
      </w:r>
      <w:r>
        <w:t xml:space="preserve"> que este quer efetuar a jogada e apresentado o estado d</w:t>
      </w:r>
      <w:r w:rsidR="00B903DE">
        <w:t>o</w:t>
      </w:r>
      <w:r>
        <w:t xml:space="preserve"> jogo novamente, mas agora além de todos os mini tabuleiros, é apresentado também o estado global do jogo, representativo de qual jogador ganhou ou empatou determinado mini tabuleiro. Além disto, após cada jogada, esta é guardada numa lista ligada e por sua vez utilizada para guardar o estado de jogo num ficheiro binário.</w:t>
      </w:r>
    </w:p>
    <w:p w14:paraId="7587FBC1" w14:textId="686151E6" w:rsidR="00F76992" w:rsidRDefault="003E26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8FEBD0" wp14:editId="7DDC6D8D">
                <wp:simplePos x="0" y="0"/>
                <wp:positionH relativeFrom="column">
                  <wp:posOffset>-2540</wp:posOffset>
                </wp:positionH>
                <wp:positionV relativeFrom="paragraph">
                  <wp:posOffset>2672080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0E570F" w14:textId="05853CFB" w:rsidR="003E2609" w:rsidRPr="0050407C" w:rsidRDefault="003E2609" w:rsidP="003E2609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- Lista de jogadas durante 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FEBD0" id="Caixa de texto 28" o:spid="_x0000_s1035" type="#_x0000_t202" style="position:absolute;left:0;text-align:left;margin-left:-.2pt;margin-top:210.4pt;width:451.3pt;height:.0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" stroked="f">
                <v:textbox style="mso-fit-shape-to-text:t" inset="0,0,0,0">
                  <w:txbxContent>
                    <w:p w14:paraId="790E570F" w14:textId="05853CFB" w:rsidR="003E2609" w:rsidRPr="0050407C" w:rsidRDefault="003E2609" w:rsidP="003E2609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9C6F09">
                        <w:fldChar w:fldCharType="begin"/>
                      </w:r>
                      <w:r w:rsidR="009C6F09">
                        <w:instrText xml:space="preserve"> SEQ Figura \* ARABIC </w:instrText>
                      </w:r>
                      <w:r w:rsidR="009C6F09">
                        <w:fldChar w:fldCharType="separate"/>
                      </w:r>
                      <w:r w:rsidR="006C71C4">
                        <w:rPr>
                          <w:noProof/>
                        </w:rPr>
                        <w:t>11</w:t>
                      </w:r>
                      <w:r w:rsidR="009C6F09">
                        <w:rPr>
                          <w:noProof/>
                        </w:rPr>
                        <w:fldChar w:fldCharType="end"/>
                      </w:r>
                      <w:r>
                        <w:t xml:space="preserve"> - Lista de jogadas durante o jogo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E2609">
        <w:rPr>
          <w:noProof/>
        </w:rPr>
        <w:drawing>
          <wp:anchor distT="0" distB="0" distL="114300" distR="114300" simplePos="0" relativeHeight="251688960" behindDoc="1" locked="0" layoutInCell="1" allowOverlap="1" wp14:anchorId="23EF7E27" wp14:editId="088FE2B1">
            <wp:simplePos x="0" y="0"/>
            <wp:positionH relativeFrom="margin">
              <wp:align>right</wp:align>
            </wp:positionH>
            <wp:positionV relativeFrom="paragraph">
              <wp:posOffset>1025801</wp:posOffset>
            </wp:positionV>
            <wp:extent cx="5731510" cy="1589405"/>
            <wp:effectExtent l="0" t="0" r="2540" b="0"/>
            <wp:wrapTight wrapText="bothSides">
              <wp:wrapPolygon edited="0">
                <wp:start x="0" y="0"/>
                <wp:lineTo x="0" y="21229"/>
                <wp:lineTo x="21538" y="21229"/>
                <wp:lineTo x="21538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Caso o utilizador escolha </w:t>
      </w:r>
      <w:r w:rsidR="00B903DE">
        <w:t xml:space="preserve">a opção </w:t>
      </w:r>
      <w:r>
        <w:t xml:space="preserve">para demonstrar as respetivas jogadas, é </w:t>
      </w:r>
      <w:r w:rsidR="00B903DE">
        <w:t>questionado</w:t>
      </w:r>
      <w:r>
        <w:t xml:space="preserve"> quantas jogadas este quer observar, e </w:t>
      </w:r>
      <w:r w:rsidR="00B903DE">
        <w:t xml:space="preserve">estas </w:t>
      </w:r>
      <w:r>
        <w:t>são apresentadas de forma descendente, ou seja, da mais recente para a mais antiga.</w:t>
      </w:r>
    </w:p>
    <w:p w14:paraId="6CA77446" w14:textId="229B85DD" w:rsidR="003E2609" w:rsidRDefault="003D4FE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5244F45" wp14:editId="41C3ECE2">
                <wp:simplePos x="0" y="0"/>
                <wp:positionH relativeFrom="column">
                  <wp:posOffset>-2540</wp:posOffset>
                </wp:positionH>
                <wp:positionV relativeFrom="paragraph">
                  <wp:posOffset>3540760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7ACC07" w14:textId="0EFB0879" w:rsidR="003D4FEF" w:rsidRPr="00864E59" w:rsidRDefault="003D4FEF" w:rsidP="003D4FEF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- Carregamento do estado de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44F45" id="Caixa de texto 30" o:spid="_x0000_s1036" type="#_x0000_t202" style="position:absolute;left:0;text-align:left;margin-left:-.2pt;margin-top:278.8pt;width:451.3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" stroked="f">
                <v:textbox style="mso-fit-shape-to-text:t" inset="0,0,0,0">
                  <w:txbxContent>
                    <w:p w14:paraId="1A7ACC07" w14:textId="0EFB0879" w:rsidR="003D4FEF" w:rsidRPr="00864E59" w:rsidRDefault="003D4FEF" w:rsidP="003D4FEF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9C6F09">
                        <w:fldChar w:fldCharType="begin"/>
                      </w:r>
                      <w:r w:rsidR="009C6F09">
                        <w:instrText xml:space="preserve"> SEQ Figura \* ARABIC </w:instrText>
                      </w:r>
                      <w:r w:rsidR="009C6F09">
                        <w:fldChar w:fldCharType="separate"/>
                      </w:r>
                      <w:r w:rsidR="006C71C4">
                        <w:rPr>
                          <w:noProof/>
                        </w:rPr>
                        <w:t>12</w:t>
                      </w:r>
                      <w:r w:rsidR="009C6F09">
                        <w:rPr>
                          <w:noProof/>
                        </w:rPr>
                        <w:fldChar w:fldCharType="end"/>
                      </w:r>
                      <w:r>
                        <w:t xml:space="preserve"> - Carregamento do estado de jogo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D4FEF">
        <w:rPr>
          <w:noProof/>
        </w:rPr>
        <w:drawing>
          <wp:anchor distT="0" distB="0" distL="114300" distR="114300" simplePos="0" relativeHeight="251692032" behindDoc="1" locked="0" layoutInCell="1" allowOverlap="1" wp14:anchorId="5161A487" wp14:editId="667544BB">
            <wp:simplePos x="0" y="0"/>
            <wp:positionH relativeFrom="margin">
              <wp:align>right</wp:align>
            </wp:positionH>
            <wp:positionV relativeFrom="paragraph">
              <wp:posOffset>2915810</wp:posOffset>
            </wp:positionV>
            <wp:extent cx="5731510" cy="568325"/>
            <wp:effectExtent l="0" t="0" r="2540" b="3175"/>
            <wp:wrapTight wrapText="bothSides">
              <wp:wrapPolygon edited="0">
                <wp:start x="0" y="0"/>
                <wp:lineTo x="0" y="20997"/>
                <wp:lineTo x="21538" y="20997"/>
                <wp:lineTo x="21538" y="0"/>
                <wp:lineTo x="0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No caso </w:t>
      </w:r>
      <w:r w:rsidR="00852A7E">
        <w:t>de uma interrupção de jogo</w:t>
      </w:r>
      <w:r>
        <w:t xml:space="preserve"> e se </w:t>
      </w:r>
      <w:r w:rsidR="00852A7E">
        <w:t>os jogadores quiserem</w:t>
      </w:r>
      <w:r>
        <w:t xml:space="preserve"> retornar o, é possível </w:t>
      </w:r>
      <w:r w:rsidR="00852A7E">
        <w:t>pois</w:t>
      </w:r>
      <w:r>
        <w:t xml:space="preserve"> após cada jogada o estado</w:t>
      </w:r>
      <w:r w:rsidR="00852A7E">
        <w:t xml:space="preserve"> do jogo</w:t>
      </w:r>
      <w:r>
        <w:t xml:space="preserve"> </w:t>
      </w:r>
      <w:r w:rsidR="00852A7E">
        <w:t>é</w:t>
      </w:r>
      <w:r>
        <w:t xml:space="preserve"> guardado. </w:t>
      </w:r>
      <w:r w:rsidR="00852A7E">
        <w:t>Esta funcionalidade</w:t>
      </w:r>
      <w:r>
        <w:t xml:space="preserve"> permite os jogadores voltarem ao estado de jogo onde tinham ficado</w:t>
      </w:r>
      <w:r w:rsidR="00852A7E">
        <w:t>, sempre que assim pretenderem</w:t>
      </w:r>
      <w:r>
        <w:t>.</w:t>
      </w:r>
    </w:p>
    <w:p w14:paraId="22B9AC3F" w14:textId="337B8C78" w:rsidR="00F76992" w:rsidRDefault="0037700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81E3BE8" wp14:editId="6D3B5807">
                <wp:simplePos x="0" y="0"/>
                <wp:positionH relativeFrom="column">
                  <wp:posOffset>-2540</wp:posOffset>
                </wp:positionH>
                <wp:positionV relativeFrom="paragraph">
                  <wp:posOffset>2910205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70C33D" w14:textId="5BFE1F7C" w:rsidR="0037700F" w:rsidRPr="00CF467F" w:rsidRDefault="0037700F" w:rsidP="0037700F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- Jogada em um novo tabuleiro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E3BE8" id="Caixa de texto 32" o:spid="_x0000_s1037" type="#_x0000_t202" style="position:absolute;left:0;text-align:left;margin-left:-.2pt;margin-top:229.15pt;width:451.3pt;height: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" stroked="f">
                <v:textbox style="mso-fit-shape-to-text:t" inset="0,0,0,0">
                  <w:txbxContent>
                    <w:p w14:paraId="5F70C33D" w14:textId="5BFE1F7C" w:rsidR="0037700F" w:rsidRPr="00CF467F" w:rsidRDefault="0037700F" w:rsidP="0037700F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9C6F09">
                        <w:fldChar w:fldCharType="begin"/>
                      </w:r>
                      <w:r w:rsidR="009C6F09">
                        <w:instrText xml:space="preserve"> SEQ Figura \* ARABIC </w:instrText>
                      </w:r>
                      <w:r w:rsidR="009C6F09">
                        <w:fldChar w:fldCharType="separate"/>
                      </w:r>
                      <w:r w:rsidR="006C71C4">
                        <w:rPr>
                          <w:noProof/>
                        </w:rPr>
                        <w:t>13</w:t>
                      </w:r>
                      <w:r w:rsidR="009C6F09">
                        <w:rPr>
                          <w:noProof/>
                        </w:rPr>
                        <w:fldChar w:fldCharType="end"/>
                      </w:r>
                      <w:r>
                        <w:t xml:space="preserve"> - Jogada em um novo tabuleiro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7700F">
        <w:rPr>
          <w:noProof/>
        </w:rPr>
        <w:drawing>
          <wp:anchor distT="0" distB="0" distL="114300" distR="114300" simplePos="0" relativeHeight="251695104" behindDoc="1" locked="0" layoutInCell="1" allowOverlap="1" wp14:anchorId="3A9D601C" wp14:editId="5DD8B3CC">
            <wp:simplePos x="0" y="0"/>
            <wp:positionH relativeFrom="margin">
              <wp:align>right</wp:align>
            </wp:positionH>
            <wp:positionV relativeFrom="paragraph">
              <wp:posOffset>1917369</wp:posOffset>
            </wp:positionV>
            <wp:extent cx="5731510" cy="935990"/>
            <wp:effectExtent l="0" t="0" r="2540" b="0"/>
            <wp:wrapTight wrapText="bothSides">
              <wp:wrapPolygon edited="0">
                <wp:start x="0" y="0"/>
                <wp:lineTo x="0" y="21102"/>
                <wp:lineTo x="21538" y="21102"/>
                <wp:lineTo x="21538" y="0"/>
                <wp:lineTo x="0" y="0"/>
              </wp:wrapPolygon>
            </wp:wrapTight>
            <wp:docPr id="31" name="Imagem 3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DE5">
        <w:t>Tendo em conta que a jogada seguinte é baseada na jogada anterior, n</w:t>
      </w:r>
      <w:r>
        <w:t xml:space="preserve">o caso de uma jogada </w:t>
      </w:r>
      <w:r w:rsidR="00EE52B4">
        <w:t>numa posição</w:t>
      </w:r>
      <w:r>
        <w:t xml:space="preserve"> de um mini tabuleiro que já foi finalizado, é perguntado ao jogador </w:t>
      </w:r>
      <w:r w:rsidR="002B7DE5">
        <w:t xml:space="preserve">em </w:t>
      </w:r>
      <w:r>
        <w:t xml:space="preserve">qual </w:t>
      </w:r>
      <w:r w:rsidR="002B7DE5">
        <w:t xml:space="preserve">mini </w:t>
      </w:r>
      <w:r>
        <w:t xml:space="preserve">tabuleiro </w:t>
      </w:r>
      <w:r w:rsidR="002B7DE5">
        <w:t>ele</w:t>
      </w:r>
      <w:r>
        <w:t xml:space="preserve"> gostaria de efetuar a sua jogada além da posição da mesma.</w:t>
      </w:r>
    </w:p>
    <w:p w14:paraId="33DDD2E7" w14:textId="1BAFBBA5" w:rsidR="0037700F" w:rsidRDefault="001C690F">
      <w:r>
        <w:t xml:space="preserve">Após a conclusão de vários mini tabuleiros, assim que o programa detete a vitória por parte de um jogador, é pedido na interface visual o nome do ficheiro onde desejam que todas as jogadas sejam guardadas. Estas jogadas contém as informações da lista ligada </w:t>
      </w:r>
      <w:r>
        <w:lastRenderedPageBreak/>
        <w:t>apresentando num ficheiro de texto, o número da jogada, por qual dos jogadores é que est</w:t>
      </w:r>
      <w:r w:rsidR="00FF52B7">
        <w:t>a</w:t>
      </w: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2E410DF" wp14:editId="0284A576">
                <wp:simplePos x="0" y="0"/>
                <wp:positionH relativeFrom="margin">
                  <wp:align>right</wp:align>
                </wp:positionH>
                <wp:positionV relativeFrom="paragraph">
                  <wp:posOffset>6886824</wp:posOffset>
                </wp:positionV>
                <wp:extent cx="5731510" cy="635"/>
                <wp:effectExtent l="0" t="0" r="2540" b="0"/>
                <wp:wrapTight wrapText="bothSides">
                  <wp:wrapPolygon edited="0">
                    <wp:start x="0" y="0"/>
                    <wp:lineTo x="0" y="20026"/>
                    <wp:lineTo x="21538" y="20026"/>
                    <wp:lineTo x="21538" y="0"/>
                    <wp:lineTo x="0" y="0"/>
                  </wp:wrapPolygon>
                </wp:wrapTight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4ADD3B" w14:textId="34170435" w:rsidR="001C690F" w:rsidRPr="00683C85" w:rsidRDefault="001C690F" w:rsidP="001C690F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 - Apresentação de nome do ficheiro para conclusão final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410DF" id="Caixa de texto 34" o:spid="_x0000_s1038" type="#_x0000_t202" style="position:absolute;left:0;text-align:left;margin-left:400.1pt;margin-top:542.25pt;width:451.3pt;height:.05pt;z-index:-2516162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" stroked="f">
                <v:textbox style="mso-fit-shape-to-text:t" inset="0,0,0,0">
                  <w:txbxContent>
                    <w:p w14:paraId="1B4ADD3B" w14:textId="34170435" w:rsidR="001C690F" w:rsidRPr="00683C85" w:rsidRDefault="001C690F" w:rsidP="001C690F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9C6F09">
                        <w:fldChar w:fldCharType="begin"/>
                      </w:r>
                      <w:r w:rsidR="009C6F09">
                        <w:instrText xml:space="preserve"> SEQ Figura \* ARABIC </w:instrText>
                      </w:r>
                      <w:r w:rsidR="009C6F09">
                        <w:fldChar w:fldCharType="separate"/>
                      </w:r>
                      <w:r w:rsidR="006C71C4">
                        <w:rPr>
                          <w:noProof/>
                        </w:rPr>
                        <w:t>14</w:t>
                      </w:r>
                      <w:r w:rsidR="009C6F09">
                        <w:rPr>
                          <w:noProof/>
                        </w:rPr>
                        <w:fldChar w:fldCharType="end"/>
                      </w:r>
                      <w:r>
                        <w:t xml:space="preserve"> - Apresentação de nome do ficheiro para conclusão final do jogo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1C690F">
        <w:rPr>
          <w:noProof/>
        </w:rPr>
        <w:drawing>
          <wp:anchor distT="0" distB="0" distL="114300" distR="114300" simplePos="0" relativeHeight="251701248" behindDoc="1" locked="0" layoutInCell="1" allowOverlap="1" wp14:anchorId="5EE5A167" wp14:editId="3F3B7BFE">
            <wp:simplePos x="0" y="0"/>
            <wp:positionH relativeFrom="margin">
              <wp:align>right</wp:align>
            </wp:positionH>
            <wp:positionV relativeFrom="paragraph">
              <wp:posOffset>5927007</wp:posOffset>
            </wp:positionV>
            <wp:extent cx="5731510" cy="897890"/>
            <wp:effectExtent l="0" t="0" r="2540" b="0"/>
            <wp:wrapTight wrapText="bothSides">
              <wp:wrapPolygon edited="0">
                <wp:start x="0" y="0"/>
                <wp:lineTo x="0" y="21081"/>
                <wp:lineTo x="21538" y="21081"/>
                <wp:lineTo x="21538" y="0"/>
                <wp:lineTo x="0" y="0"/>
              </wp:wrapPolygon>
            </wp:wrapTight>
            <wp:docPr id="35" name="Imagem 3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57FA2C3" wp14:editId="371FD59F">
                <wp:simplePos x="0" y="0"/>
                <wp:positionH relativeFrom="margin">
                  <wp:align>right</wp:align>
                </wp:positionH>
                <wp:positionV relativeFrom="paragraph">
                  <wp:posOffset>5526571</wp:posOffset>
                </wp:positionV>
                <wp:extent cx="5731510" cy="635"/>
                <wp:effectExtent l="0" t="0" r="2540" b="0"/>
                <wp:wrapTight wrapText="bothSides">
                  <wp:wrapPolygon edited="0">
                    <wp:start x="0" y="0"/>
                    <wp:lineTo x="0" y="20026"/>
                    <wp:lineTo x="21538" y="20026"/>
                    <wp:lineTo x="21538" y="0"/>
                    <wp:lineTo x="0" y="0"/>
                  </wp:wrapPolygon>
                </wp:wrapTight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663D86" w14:textId="09B6C9E9" w:rsidR="001C690F" w:rsidRPr="00993EC4" w:rsidRDefault="001C690F" w:rsidP="001C690F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71C4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 xml:space="preserve"> - Pedido de introdução de nome do ficheiro para conclusão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FA2C3" id="Caixa de texto 36" o:spid="_x0000_s1039" type="#_x0000_t202" style="position:absolute;left:0;text-align:left;margin-left:400.1pt;margin-top:435.15pt;width:451.3pt;height:.05pt;z-index:-2516131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" stroked="f">
                <v:textbox style="mso-fit-shape-to-text:t" inset="0,0,0,0">
                  <w:txbxContent>
                    <w:p w14:paraId="3C663D86" w14:textId="09B6C9E9" w:rsidR="001C690F" w:rsidRPr="00993EC4" w:rsidRDefault="001C690F" w:rsidP="001C690F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9C6F09">
                        <w:fldChar w:fldCharType="begin"/>
                      </w:r>
                      <w:r w:rsidR="009C6F09">
                        <w:instrText xml:space="preserve"> SEQ Figura \* ARABIC </w:instrText>
                      </w:r>
                      <w:r w:rsidR="009C6F09">
                        <w:fldChar w:fldCharType="separate"/>
                      </w:r>
                      <w:r w:rsidR="006C71C4">
                        <w:rPr>
                          <w:noProof/>
                        </w:rPr>
                        <w:t>15</w:t>
                      </w:r>
                      <w:r w:rsidR="009C6F09">
                        <w:rPr>
                          <w:noProof/>
                        </w:rPr>
                        <w:fldChar w:fldCharType="end"/>
                      </w:r>
                      <w:r>
                        <w:t xml:space="preserve"> - Pedido de introdução de nome do ficheiro para conclusão do jogo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1C690F">
        <w:rPr>
          <w:noProof/>
        </w:rPr>
        <w:drawing>
          <wp:anchor distT="0" distB="0" distL="114300" distR="114300" simplePos="0" relativeHeight="251698176" behindDoc="1" locked="0" layoutInCell="1" allowOverlap="1" wp14:anchorId="19612BF4" wp14:editId="1E444027">
            <wp:simplePos x="0" y="0"/>
            <wp:positionH relativeFrom="margin">
              <wp:align>center</wp:align>
            </wp:positionH>
            <wp:positionV relativeFrom="paragraph">
              <wp:posOffset>648032</wp:posOffset>
            </wp:positionV>
            <wp:extent cx="5731510" cy="4778375"/>
            <wp:effectExtent l="0" t="0" r="2540" b="3175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33" name="Imagem 3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foi efetuada, o mini tabuleiro a posição no mesmo.</w:t>
      </w:r>
    </w:p>
    <w:p w14:paraId="2477B113" w14:textId="18E43486" w:rsidR="001C690F" w:rsidRDefault="001C690F"/>
    <w:p w14:paraId="1BE5814F" w14:textId="35CC43AF" w:rsidR="001C690F" w:rsidRDefault="001C690F"/>
    <w:p w14:paraId="784D63AB" w14:textId="77777777" w:rsidR="001C690F" w:rsidRDefault="001C690F"/>
    <w:p w14:paraId="393D8E7D" w14:textId="6770B9ED" w:rsidR="001C690F" w:rsidRDefault="001C690F"/>
    <w:p w14:paraId="4EA01F5B" w14:textId="0BE3D1A8" w:rsidR="001C690F" w:rsidRDefault="001C690F"/>
    <w:p w14:paraId="5867E3E7" w14:textId="3F57659C" w:rsidR="001C690F" w:rsidRDefault="006C71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6E1ECF0" wp14:editId="2C5745A9">
                <wp:simplePos x="0" y="0"/>
                <wp:positionH relativeFrom="column">
                  <wp:posOffset>-2540</wp:posOffset>
                </wp:positionH>
                <wp:positionV relativeFrom="paragraph">
                  <wp:posOffset>3632835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67E739" w14:textId="371AA2F3" w:rsidR="006C71C4" w:rsidRPr="00BA617F" w:rsidRDefault="006C71C4" w:rsidP="006C71C4">
                            <w:pPr>
                              <w:pStyle w:val="Legen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 xml:space="preserve"> - Ficheiro de texto com todas as jogadas efetuadas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1ECF0" id="Caixa de texto 38" o:spid="_x0000_s1040" type="#_x0000_t202" style="position:absolute;left:0;text-align:left;margin-left:-.2pt;margin-top:286.05pt;width:451.3pt;height:.0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" stroked="f">
                <v:textbox style="mso-fit-shape-to-text:t" inset="0,0,0,0">
                  <w:txbxContent>
                    <w:p w14:paraId="3967E739" w14:textId="371AA2F3" w:rsidR="006C71C4" w:rsidRPr="00BA617F" w:rsidRDefault="006C71C4" w:rsidP="006C71C4">
                      <w:pPr>
                        <w:pStyle w:val="Legen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9C6F09">
                        <w:fldChar w:fldCharType="begin"/>
                      </w:r>
                      <w:r w:rsidR="009C6F09">
                        <w:instrText xml:space="preserve"> SEQ Figura \* ARABIC </w:instrText>
                      </w:r>
                      <w:r w:rsidR="009C6F09">
                        <w:fldChar w:fldCharType="separate"/>
                      </w:r>
                      <w:r>
                        <w:rPr>
                          <w:noProof/>
                        </w:rPr>
                        <w:t>16</w:t>
                      </w:r>
                      <w:r w:rsidR="009C6F09">
                        <w:rPr>
                          <w:noProof/>
                        </w:rPr>
                        <w:fldChar w:fldCharType="end"/>
                      </w:r>
                      <w:r>
                        <w:t xml:space="preserve"> - Ficheiro de texto com todas as jogadas efetuadas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C71C4">
        <w:rPr>
          <w:noProof/>
        </w:rPr>
        <w:drawing>
          <wp:anchor distT="0" distB="0" distL="114300" distR="114300" simplePos="0" relativeHeight="251704320" behindDoc="1" locked="0" layoutInCell="1" allowOverlap="1" wp14:anchorId="3BB408DB" wp14:editId="32224283">
            <wp:simplePos x="0" y="0"/>
            <wp:positionH relativeFrom="margin">
              <wp:align>right</wp:align>
            </wp:positionH>
            <wp:positionV relativeFrom="paragraph">
              <wp:posOffset>138</wp:posOffset>
            </wp:positionV>
            <wp:extent cx="5731510" cy="3575685"/>
            <wp:effectExtent l="0" t="0" r="2540" b="5715"/>
            <wp:wrapTight wrapText="bothSides">
              <wp:wrapPolygon edited="0">
                <wp:start x="0" y="0"/>
                <wp:lineTo x="0" y="21519"/>
                <wp:lineTo x="21538" y="21519"/>
                <wp:lineTo x="21538" y="0"/>
                <wp:lineTo x="0" y="0"/>
              </wp:wrapPolygon>
            </wp:wrapTight>
            <wp:docPr id="37" name="Imagem 3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44E33" w14:textId="47A5CE0F" w:rsidR="001C690F" w:rsidRDefault="001C690F"/>
    <w:p w14:paraId="441E8DAE" w14:textId="11711551" w:rsidR="00F76992" w:rsidRDefault="00F76992"/>
    <w:p w14:paraId="3B03BC5E" w14:textId="3DA5745D" w:rsidR="00452072" w:rsidRDefault="00C27331" w:rsidP="00C27331">
      <w:r>
        <w:br w:type="page"/>
      </w:r>
    </w:p>
    <w:p w14:paraId="118EB724" w14:textId="57DE65E4" w:rsidR="004D6B86" w:rsidRPr="00C5686B" w:rsidRDefault="00844F88">
      <w:pPr>
        <w:pStyle w:val="Ttulo1"/>
      </w:pPr>
      <w:r>
        <w:lastRenderedPageBreak/>
        <w:t>Conclusão</w:t>
      </w:r>
    </w:p>
    <w:p w14:paraId="2B14A371" w14:textId="23F37A06" w:rsidR="004D6B86" w:rsidRDefault="002D3701">
      <w:r>
        <w:t>Considerei e</w:t>
      </w:r>
      <w:r w:rsidR="00844F88">
        <w:t xml:space="preserve">ste trabalho </w:t>
      </w:r>
      <w:r>
        <w:t>bastante</w:t>
      </w:r>
      <w:r w:rsidR="00844F88">
        <w:t xml:space="preserve"> interessante </w:t>
      </w:r>
      <w:r>
        <w:t>pois foi possível</w:t>
      </w:r>
      <w:r w:rsidR="00844F88">
        <w:t xml:space="preserve"> aplicar os conceitos aprendidos nas aulas teóricas, </w:t>
      </w:r>
      <w:r w:rsidR="00A15CAC">
        <w:t>através das</w:t>
      </w:r>
      <w:r w:rsidR="00844F88">
        <w:t xml:space="preserve"> apresentações de exercícios </w:t>
      </w:r>
      <w:r w:rsidR="00A15CAC">
        <w:t xml:space="preserve">práticos </w:t>
      </w:r>
      <w:r w:rsidR="00844F88">
        <w:t xml:space="preserve">ao longo do semestre. </w:t>
      </w:r>
      <w:r w:rsidR="007D6B49">
        <w:t>Na</w:t>
      </w:r>
      <w:r w:rsidR="00844F88">
        <w:t xml:space="preserve"> minha opinião o mais importante foi o conceito de ponteiros e </w:t>
      </w:r>
      <w:r>
        <w:t xml:space="preserve">a </w:t>
      </w:r>
      <w:r w:rsidR="00844F88">
        <w:t xml:space="preserve">aplicação das listas ligadas que nos levará para os próximos passos como </w:t>
      </w:r>
      <w:proofErr w:type="spellStart"/>
      <w:r w:rsidR="004E1902">
        <w:t>B</w:t>
      </w:r>
      <w:r w:rsidR="00844F88">
        <w:t>inary</w:t>
      </w:r>
      <w:proofErr w:type="spellEnd"/>
      <w:r w:rsidR="00844F88">
        <w:t xml:space="preserve"> </w:t>
      </w:r>
      <w:proofErr w:type="spellStart"/>
      <w:r w:rsidR="004E1902">
        <w:t>T</w:t>
      </w:r>
      <w:r w:rsidR="00844F88">
        <w:t>rees</w:t>
      </w:r>
      <w:proofErr w:type="spellEnd"/>
      <w:r w:rsidR="00844F88">
        <w:t xml:space="preserve">, </w:t>
      </w:r>
      <w:proofErr w:type="spellStart"/>
      <w:r w:rsidR="007D6B49">
        <w:t>Graphs</w:t>
      </w:r>
      <w:proofErr w:type="spellEnd"/>
      <w:r w:rsidR="007D6B49">
        <w:t xml:space="preserve">, </w:t>
      </w:r>
      <w:proofErr w:type="spellStart"/>
      <w:r w:rsidR="007D6B49">
        <w:t>Stacks</w:t>
      </w:r>
      <w:proofErr w:type="spellEnd"/>
      <w:r w:rsidR="007D6B49">
        <w:t xml:space="preserve">, </w:t>
      </w:r>
      <w:proofErr w:type="spellStart"/>
      <w:r w:rsidR="007D6B49">
        <w:t>Queues</w:t>
      </w:r>
      <w:proofErr w:type="spellEnd"/>
      <w:r w:rsidR="007D6B49">
        <w:t xml:space="preserve"> entras outros tipos d</w:t>
      </w:r>
      <w:r w:rsidR="004E1902">
        <w:t>e estruturas de dados</w:t>
      </w:r>
      <w:r w:rsidR="007D6B49">
        <w:t xml:space="preserve"> existentes</w:t>
      </w:r>
      <w:r w:rsidR="004E1902">
        <w:t xml:space="preserve"> e</w:t>
      </w:r>
      <w:r w:rsidR="007D6B49">
        <w:t xml:space="preserve"> com diversos tipos de aplicações. </w:t>
      </w:r>
    </w:p>
    <w:sectPr w:rsidR="004D6B86" w:rsidSect="00034B8B">
      <w:headerReference w:type="default" r:id="rId25"/>
      <w:headerReference w:type="first" r:id="rId26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6E12E" w14:textId="77777777" w:rsidR="00415A1B" w:rsidRDefault="00415A1B">
      <w:pPr>
        <w:spacing w:line="240" w:lineRule="auto"/>
      </w:pPr>
      <w:r>
        <w:separator/>
      </w:r>
    </w:p>
    <w:p w14:paraId="1E99A151" w14:textId="77777777" w:rsidR="00415A1B" w:rsidRDefault="00415A1B"/>
  </w:endnote>
  <w:endnote w:type="continuationSeparator" w:id="0">
    <w:p w14:paraId="36640059" w14:textId="77777777" w:rsidR="00415A1B" w:rsidRDefault="00415A1B">
      <w:pPr>
        <w:spacing w:line="240" w:lineRule="auto"/>
      </w:pPr>
      <w:r>
        <w:continuationSeparator/>
      </w:r>
    </w:p>
    <w:p w14:paraId="356E1D71" w14:textId="77777777" w:rsidR="00415A1B" w:rsidRDefault="00415A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D5C07" w14:textId="77777777" w:rsidR="00415A1B" w:rsidRDefault="00415A1B">
      <w:pPr>
        <w:spacing w:line="240" w:lineRule="auto"/>
      </w:pPr>
      <w:r>
        <w:separator/>
      </w:r>
    </w:p>
    <w:p w14:paraId="0DD03517" w14:textId="77777777" w:rsidR="00415A1B" w:rsidRDefault="00415A1B"/>
  </w:footnote>
  <w:footnote w:type="continuationSeparator" w:id="0">
    <w:p w14:paraId="6EC9DA91" w14:textId="77777777" w:rsidR="00415A1B" w:rsidRDefault="00415A1B">
      <w:pPr>
        <w:spacing w:line="240" w:lineRule="auto"/>
      </w:pPr>
      <w:r>
        <w:continuationSeparator/>
      </w:r>
    </w:p>
    <w:p w14:paraId="50D2E83B" w14:textId="77777777" w:rsidR="00415A1B" w:rsidRDefault="00415A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o esquema de cabeçalho"/>
    </w:tblPr>
    <w:tblGrid>
      <w:gridCol w:w="7981"/>
      <w:gridCol w:w="1045"/>
    </w:tblGrid>
    <w:tr w:rsidR="004D6B86" w14:paraId="5272E3B8" w14:textId="77777777">
      <w:tc>
        <w:tcPr>
          <w:tcW w:w="8280" w:type="dxa"/>
        </w:tcPr>
        <w:p w14:paraId="4638B583" w14:textId="5FFFFC5D" w:rsidR="004D6B86" w:rsidRPr="00170521" w:rsidRDefault="004D6B86" w:rsidP="00170521">
          <w:pPr>
            <w:pStyle w:val="Cabealho"/>
          </w:pPr>
        </w:p>
      </w:tc>
      <w:tc>
        <w:tcPr>
          <w:tcW w:w="1080" w:type="dxa"/>
        </w:tcPr>
        <w:p w14:paraId="08983697" w14:textId="77777777" w:rsidR="004D6B86" w:rsidRDefault="00345333">
          <w:pPr>
            <w:pStyle w:val="Cabealho"/>
            <w:jc w:val="right"/>
          </w:pPr>
          <w:r>
            <w:rPr>
              <w:lang w:bidi="pt-PT"/>
            </w:rPr>
            <w:fldChar w:fldCharType="begin"/>
          </w:r>
          <w:r>
            <w:rPr>
              <w:lang w:bidi="pt-PT"/>
            </w:rPr>
            <w:instrText xml:space="preserve"> PAGE   \* MERGEFORMAT </w:instrText>
          </w:r>
          <w:r>
            <w:rPr>
              <w:lang w:bidi="pt-PT"/>
            </w:rPr>
            <w:fldChar w:fldCharType="separate"/>
          </w:r>
          <w:r w:rsidR="00DD083C">
            <w:rPr>
              <w:noProof/>
              <w:lang w:bidi="pt-PT"/>
            </w:rPr>
            <w:t>9</w:t>
          </w:r>
          <w:r>
            <w:rPr>
              <w:noProof/>
              <w:lang w:bidi="pt-PT"/>
            </w:rPr>
            <w:fldChar w:fldCharType="end"/>
          </w:r>
        </w:p>
      </w:tc>
    </w:tr>
  </w:tbl>
  <w:p w14:paraId="1C96F1C6" w14:textId="77777777" w:rsidR="004D6B86" w:rsidRDefault="004D6B8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o esquema de cabeçalho"/>
    </w:tblPr>
    <w:tblGrid>
      <w:gridCol w:w="7981"/>
      <w:gridCol w:w="1045"/>
    </w:tblGrid>
    <w:tr w:rsidR="004D6B86" w14:paraId="409DC2F1" w14:textId="77777777" w:rsidTr="001574B7">
      <w:trPr>
        <w:trHeight w:val="180"/>
      </w:trPr>
      <w:tc>
        <w:tcPr>
          <w:tcW w:w="8280" w:type="dxa"/>
        </w:tcPr>
        <w:p w14:paraId="74AC47B8" w14:textId="4899C2EF" w:rsidR="004D6B86" w:rsidRPr="009F0414" w:rsidRDefault="004D6B86" w:rsidP="00504F88">
          <w:pPr>
            <w:pStyle w:val="Cabealho"/>
          </w:pPr>
        </w:p>
      </w:tc>
      <w:tc>
        <w:tcPr>
          <w:tcW w:w="1080" w:type="dxa"/>
        </w:tcPr>
        <w:p w14:paraId="10484C24" w14:textId="46596B5C" w:rsidR="004D6B86" w:rsidRDefault="00345333">
          <w:pPr>
            <w:pStyle w:val="Cabealho"/>
            <w:jc w:val="right"/>
          </w:pPr>
          <w:r>
            <w:rPr>
              <w:lang w:bidi="pt-PT"/>
            </w:rPr>
            <w:fldChar w:fldCharType="begin"/>
          </w:r>
          <w:r>
            <w:rPr>
              <w:lang w:bidi="pt-PT"/>
            </w:rPr>
            <w:instrText xml:space="preserve"> PAGE   \* MERGEFORMAT </w:instrText>
          </w:r>
          <w:r>
            <w:rPr>
              <w:lang w:bidi="pt-PT"/>
            </w:rPr>
            <w:fldChar w:fldCharType="separate"/>
          </w:r>
          <w:r w:rsidR="00DD083C">
            <w:rPr>
              <w:noProof/>
              <w:lang w:bidi="pt-PT"/>
            </w:rPr>
            <w:t>1</w:t>
          </w:r>
          <w:r>
            <w:rPr>
              <w:noProof/>
              <w:lang w:bidi="pt-PT"/>
            </w:rPr>
            <w:fldChar w:fldCharType="end"/>
          </w:r>
        </w:p>
      </w:tc>
    </w:tr>
  </w:tbl>
  <w:p w14:paraId="7F4C646C" w14:textId="4DD824F6" w:rsidR="004D6B86" w:rsidRDefault="001574B7" w:rsidP="002C627C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DBA916" wp14:editId="7D24F0BD">
          <wp:simplePos x="0" y="0"/>
          <wp:positionH relativeFrom="margin">
            <wp:posOffset>-348919</wp:posOffset>
          </wp:positionH>
          <wp:positionV relativeFrom="paragraph">
            <wp:posOffset>62230</wp:posOffset>
          </wp:positionV>
          <wp:extent cx="1112520" cy="760730"/>
          <wp:effectExtent l="0" t="0" r="0" b="1270"/>
          <wp:wrapTight wrapText="bothSides">
            <wp:wrapPolygon edited="0">
              <wp:start x="740" y="0"/>
              <wp:lineTo x="0" y="1623"/>
              <wp:lineTo x="0" y="21095"/>
              <wp:lineTo x="17753" y="21095"/>
              <wp:lineTo x="17753" y="17309"/>
              <wp:lineTo x="21082" y="13523"/>
              <wp:lineTo x="21082" y="10277"/>
              <wp:lineTo x="7027" y="8654"/>
              <wp:lineTo x="6658" y="2705"/>
              <wp:lineTo x="5178" y="0"/>
              <wp:lineTo x="740" y="0"/>
            </wp:wrapPolygon>
          </wp:wrapTight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760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numerad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mmarc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412847222">
    <w:abstractNumId w:val="9"/>
  </w:num>
  <w:num w:numId="2" w16cid:durableId="538663634">
    <w:abstractNumId w:val="7"/>
  </w:num>
  <w:num w:numId="3" w16cid:durableId="2249357">
    <w:abstractNumId w:val="6"/>
  </w:num>
  <w:num w:numId="4" w16cid:durableId="732243147">
    <w:abstractNumId w:val="5"/>
  </w:num>
  <w:num w:numId="5" w16cid:durableId="1966231672">
    <w:abstractNumId w:val="4"/>
  </w:num>
  <w:num w:numId="6" w16cid:durableId="1354577545">
    <w:abstractNumId w:val="8"/>
  </w:num>
  <w:num w:numId="7" w16cid:durableId="139200407">
    <w:abstractNumId w:val="3"/>
  </w:num>
  <w:num w:numId="8" w16cid:durableId="1141116974">
    <w:abstractNumId w:val="2"/>
  </w:num>
  <w:num w:numId="9" w16cid:durableId="850606249">
    <w:abstractNumId w:val="1"/>
  </w:num>
  <w:num w:numId="10" w16cid:durableId="1751926318">
    <w:abstractNumId w:val="0"/>
  </w:num>
  <w:num w:numId="11" w16cid:durableId="269047877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EC"/>
    <w:rsid w:val="00006BBA"/>
    <w:rsid w:val="0001010E"/>
    <w:rsid w:val="000217F5"/>
    <w:rsid w:val="00034B8B"/>
    <w:rsid w:val="00097169"/>
    <w:rsid w:val="000B3955"/>
    <w:rsid w:val="000B47EC"/>
    <w:rsid w:val="00107312"/>
    <w:rsid w:val="00114BFA"/>
    <w:rsid w:val="001574B7"/>
    <w:rsid w:val="001602E3"/>
    <w:rsid w:val="00160C0C"/>
    <w:rsid w:val="001621EE"/>
    <w:rsid w:val="001664A2"/>
    <w:rsid w:val="00170521"/>
    <w:rsid w:val="00191341"/>
    <w:rsid w:val="001914C2"/>
    <w:rsid w:val="001B4848"/>
    <w:rsid w:val="001C690F"/>
    <w:rsid w:val="001F33A4"/>
    <w:rsid w:val="001F447A"/>
    <w:rsid w:val="001F7399"/>
    <w:rsid w:val="00212319"/>
    <w:rsid w:val="00225BE3"/>
    <w:rsid w:val="0023287F"/>
    <w:rsid w:val="00274E0A"/>
    <w:rsid w:val="002828D9"/>
    <w:rsid w:val="002B6153"/>
    <w:rsid w:val="002B7DE5"/>
    <w:rsid w:val="002C0B75"/>
    <w:rsid w:val="002C627C"/>
    <w:rsid w:val="002D3701"/>
    <w:rsid w:val="002F51FD"/>
    <w:rsid w:val="00307586"/>
    <w:rsid w:val="00336906"/>
    <w:rsid w:val="00345333"/>
    <w:rsid w:val="0037700F"/>
    <w:rsid w:val="003A06C6"/>
    <w:rsid w:val="003C55C2"/>
    <w:rsid w:val="003D4FEF"/>
    <w:rsid w:val="003D5E11"/>
    <w:rsid w:val="003E2609"/>
    <w:rsid w:val="003E36B1"/>
    <w:rsid w:val="003E4162"/>
    <w:rsid w:val="003F7CBD"/>
    <w:rsid w:val="00415A1B"/>
    <w:rsid w:val="00452072"/>
    <w:rsid w:val="00481CF8"/>
    <w:rsid w:val="00492C2D"/>
    <w:rsid w:val="004A3D87"/>
    <w:rsid w:val="004B18A9"/>
    <w:rsid w:val="004B607C"/>
    <w:rsid w:val="004C3535"/>
    <w:rsid w:val="004D4F8C"/>
    <w:rsid w:val="004D6A87"/>
    <w:rsid w:val="004D6B86"/>
    <w:rsid w:val="004E1902"/>
    <w:rsid w:val="004F26B0"/>
    <w:rsid w:val="00504F88"/>
    <w:rsid w:val="0050792D"/>
    <w:rsid w:val="0055242C"/>
    <w:rsid w:val="00565448"/>
    <w:rsid w:val="00595412"/>
    <w:rsid w:val="005968BF"/>
    <w:rsid w:val="00606FF8"/>
    <w:rsid w:val="0061747E"/>
    <w:rsid w:val="00641876"/>
    <w:rsid w:val="00645290"/>
    <w:rsid w:val="00650517"/>
    <w:rsid w:val="00662F3F"/>
    <w:rsid w:val="0067711D"/>
    <w:rsid w:val="006B015B"/>
    <w:rsid w:val="006B11DE"/>
    <w:rsid w:val="006C162F"/>
    <w:rsid w:val="006C71C4"/>
    <w:rsid w:val="006D3FF3"/>
    <w:rsid w:val="006D4082"/>
    <w:rsid w:val="006D7EE9"/>
    <w:rsid w:val="006E26E4"/>
    <w:rsid w:val="00700246"/>
    <w:rsid w:val="007244DE"/>
    <w:rsid w:val="00737549"/>
    <w:rsid w:val="00761980"/>
    <w:rsid w:val="0078546D"/>
    <w:rsid w:val="00790E40"/>
    <w:rsid w:val="007D6B49"/>
    <w:rsid w:val="007E7CBA"/>
    <w:rsid w:val="0081390C"/>
    <w:rsid w:val="00816831"/>
    <w:rsid w:val="00837D67"/>
    <w:rsid w:val="00844F88"/>
    <w:rsid w:val="00847269"/>
    <w:rsid w:val="00852A7E"/>
    <w:rsid w:val="008747E8"/>
    <w:rsid w:val="008A2A83"/>
    <w:rsid w:val="008C6AB2"/>
    <w:rsid w:val="00910F0E"/>
    <w:rsid w:val="009607A1"/>
    <w:rsid w:val="00961AE5"/>
    <w:rsid w:val="009A2C38"/>
    <w:rsid w:val="009C6F09"/>
    <w:rsid w:val="009F0414"/>
    <w:rsid w:val="009F1F86"/>
    <w:rsid w:val="00A15CAC"/>
    <w:rsid w:val="00A4757D"/>
    <w:rsid w:val="00A77F6B"/>
    <w:rsid w:val="00A8006D"/>
    <w:rsid w:val="00A81BB2"/>
    <w:rsid w:val="00AA5C05"/>
    <w:rsid w:val="00AD1B72"/>
    <w:rsid w:val="00AF6BB0"/>
    <w:rsid w:val="00B250AB"/>
    <w:rsid w:val="00B61C3A"/>
    <w:rsid w:val="00B903DE"/>
    <w:rsid w:val="00BE0310"/>
    <w:rsid w:val="00C27331"/>
    <w:rsid w:val="00C3438C"/>
    <w:rsid w:val="00C5686B"/>
    <w:rsid w:val="00C74024"/>
    <w:rsid w:val="00C83B15"/>
    <w:rsid w:val="00C925C8"/>
    <w:rsid w:val="00C961FC"/>
    <w:rsid w:val="00C96504"/>
    <w:rsid w:val="00CB2D25"/>
    <w:rsid w:val="00CB7F84"/>
    <w:rsid w:val="00CC4D32"/>
    <w:rsid w:val="00CD6E3D"/>
    <w:rsid w:val="00CF1B55"/>
    <w:rsid w:val="00D42FDD"/>
    <w:rsid w:val="00D612C5"/>
    <w:rsid w:val="00DB2E59"/>
    <w:rsid w:val="00DB358F"/>
    <w:rsid w:val="00DC108C"/>
    <w:rsid w:val="00DC44F1"/>
    <w:rsid w:val="00DD083C"/>
    <w:rsid w:val="00DE5629"/>
    <w:rsid w:val="00DF1377"/>
    <w:rsid w:val="00DF6D26"/>
    <w:rsid w:val="00E4203D"/>
    <w:rsid w:val="00E7305D"/>
    <w:rsid w:val="00EA780C"/>
    <w:rsid w:val="00EB69D3"/>
    <w:rsid w:val="00EE52B4"/>
    <w:rsid w:val="00F31D66"/>
    <w:rsid w:val="00F363EC"/>
    <w:rsid w:val="00F413AC"/>
    <w:rsid w:val="00F76992"/>
    <w:rsid w:val="00FA69DB"/>
    <w:rsid w:val="00FE725C"/>
    <w:rsid w:val="00FF063E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70FC66"/>
  <w15:chartTrackingRefBased/>
  <w15:docId w15:val="{2A82EF61-A9A6-469A-BB09-31B8C77B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Ttulo1">
    <w:name w:val="heading 1"/>
    <w:basedOn w:val="Normal"/>
    <w:next w:val="Normal"/>
    <w:link w:val="Ttulo1Carte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te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te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te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te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Seco">
    <w:name w:val="Título de Secção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arter"/>
    <w:uiPriority w:val="99"/>
    <w:qFormat/>
    <w:pPr>
      <w:spacing w:line="240" w:lineRule="auto"/>
      <w:ind w:firstLine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B2E59"/>
  </w:style>
  <w:style w:type="character" w:styleId="TextodoMarcadordePosio">
    <w:name w:val="Placeholder Text"/>
    <w:basedOn w:val="Tipodeletrapredefinidodopargrafo"/>
    <w:uiPriority w:val="99"/>
    <w:semiHidden/>
    <w:rsid w:val="00EB69D3"/>
    <w:rPr>
      <w:color w:val="000000" w:themeColor="text1"/>
    </w:rPr>
  </w:style>
  <w:style w:type="paragraph" w:styleId="SemEspaamento">
    <w:name w:val="No Spacing"/>
    <w:aliases w:val="Sem Espaçamento;Sem avanço"/>
    <w:uiPriority w:val="3"/>
    <w:qFormat/>
    <w:pPr>
      <w:ind w:firstLine="0"/>
    </w:pPr>
  </w:style>
  <w:style w:type="character" w:customStyle="1" w:styleId="Ttulo1Carter">
    <w:name w:val="Título 1 Caráter"/>
    <w:basedOn w:val="Tipodeletrapredefinidodopargrafo"/>
    <w:link w:val="Ttulo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2Carter">
    <w:name w:val="Título 2 Caráter"/>
    <w:basedOn w:val="Tipodeletrapredefinidodopargrafo"/>
    <w:link w:val="Ttulo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arte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ter">
    <w:name w:val="Título Caráter"/>
    <w:basedOn w:val="Tipodeletrapredefinidodopargrafo"/>
    <w:link w:val="Ttulo"/>
    <w:uiPriority w:val="1"/>
    <w:rPr>
      <w:rFonts w:asciiTheme="majorHAnsi" w:eastAsiaTheme="majorEastAsia" w:hAnsiTheme="majorHAnsi" w:cstheme="majorBidi"/>
    </w:rPr>
  </w:style>
  <w:style w:type="character" w:styleId="nfase">
    <w:name w:val="Emphasis"/>
    <w:basedOn w:val="Tipodeletrapredefinidodopargrafo"/>
    <w:uiPriority w:val="4"/>
    <w:qFormat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4Carter">
    <w:name w:val="Título 4 Caráter"/>
    <w:basedOn w:val="Tipodeletrapredefinidodopargrafo"/>
    <w:link w:val="Ttulo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ter">
    <w:name w:val="Título 5 Caráter"/>
    <w:basedOn w:val="Tipodeletrapredefinidodopargrafo"/>
    <w:link w:val="Ttulo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Textodebloco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Corpodetexto">
    <w:name w:val="Body Text"/>
    <w:basedOn w:val="Normal"/>
    <w:link w:val="CorpodetextoCarter"/>
    <w:uiPriority w:val="99"/>
    <w:semiHidden/>
    <w:unhideWhenUsed/>
    <w:pPr>
      <w:spacing w:after="120"/>
      <w:ind w:firstLine="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Pr>
      <w:kern w:val="24"/>
    </w:rPr>
  </w:style>
  <w:style w:type="paragraph" w:styleId="Corpodetexto2">
    <w:name w:val="Body Text 2"/>
    <w:basedOn w:val="Normal"/>
    <w:link w:val="Corpodetexto2Carter"/>
    <w:uiPriority w:val="99"/>
    <w:semiHidden/>
    <w:unhideWhenUsed/>
    <w:pPr>
      <w:spacing w:after="120"/>
      <w:ind w:firstLine="0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Pr>
      <w:kern w:val="24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EB69D3"/>
    <w:rPr>
      <w:sz w:val="22"/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pPr>
      <w:spacing w:after="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Pr>
      <w:kern w:val="24"/>
    </w:rPr>
  </w:style>
  <w:style w:type="paragraph" w:styleId="Avanodecorpodetexto">
    <w:name w:val="Body Text Indent"/>
    <w:basedOn w:val="Normal"/>
    <w:link w:val="AvanodecorpodetextoCarter"/>
    <w:uiPriority w:val="99"/>
    <w:semiHidden/>
    <w:unhideWhenUsed/>
    <w:pPr>
      <w:spacing w:after="120"/>
      <w:ind w:left="360" w:firstLine="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Pr>
      <w:kern w:val="24"/>
    </w:rPr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pPr>
      <w:spacing w:after="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Pr>
      <w:kern w:val="24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pPr>
      <w:spacing w:after="120"/>
      <w:ind w:left="360" w:firstLine="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Pr>
      <w:kern w:val="24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EB69D3"/>
    <w:rPr>
      <w:sz w:val="22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Rematedecarta">
    <w:name w:val="Closing"/>
    <w:basedOn w:val="Normal"/>
    <w:link w:val="RematedecartaCarter"/>
    <w:uiPriority w:val="99"/>
    <w:semiHidden/>
    <w:unhideWhenUsed/>
    <w:pPr>
      <w:spacing w:line="240" w:lineRule="auto"/>
      <w:ind w:left="4320" w:firstLine="0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Pr>
      <w:kern w:val="24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B69D3"/>
    <w:rPr>
      <w:sz w:val="22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B69D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B69D3"/>
    <w:rPr>
      <w:b/>
      <w:bCs/>
      <w:sz w:val="22"/>
      <w:szCs w:val="20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pPr>
      <w:ind w:firstLine="0"/>
    </w:pPr>
  </w:style>
  <w:style w:type="character" w:customStyle="1" w:styleId="DataCarter">
    <w:name w:val="Data Caráter"/>
    <w:basedOn w:val="Tipodeletrapredefinidodopargrafo"/>
    <w:link w:val="Data"/>
    <w:uiPriority w:val="99"/>
    <w:semiHidden/>
    <w:rPr>
      <w:kern w:val="24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pPr>
      <w:spacing w:line="240" w:lineRule="auto"/>
      <w:ind w:firstLine="0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Pr>
      <w:kern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EB69D3"/>
    <w:rPr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elacomGrelha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ter">
    <w:name w:val="Título 6 Caráter"/>
    <w:basedOn w:val="Tipodeletrapredefinidodopargrafo"/>
    <w:link w:val="Ttulo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  <w:kern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EB69D3"/>
    <w:rPr>
      <w:i/>
      <w:iCs/>
      <w:color w:val="6E6E6E" w:themeColor="accent1" w:themeShade="80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mmarcas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mmarc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mmarc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mmarc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numerada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demacro">
    <w:name w:val="macro"/>
    <w:link w:val="TextodemacroCarte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Cabealhodamensagem">
    <w:name w:val="Message Header"/>
    <w:basedOn w:val="Normal"/>
    <w:link w:val="CabealhodamensagemCarte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vanonormal">
    <w:name w:val="Normal Indent"/>
    <w:basedOn w:val="Normal"/>
    <w:uiPriority w:val="99"/>
    <w:semiHidden/>
    <w:unhideWhenUsed/>
    <w:pPr>
      <w:ind w:left="720" w:firstLine="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pPr>
      <w:spacing w:line="240" w:lineRule="auto"/>
      <w:ind w:firstLine="0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Pr>
      <w:kern w:val="24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/>
      <w:iCs/>
      <w:color w:val="404040" w:themeColor="text1" w:themeTint="BF"/>
      <w:kern w:val="24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pPr>
      <w:ind w:firstLine="0"/>
    </w:pPr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Pr>
      <w:kern w:val="24"/>
    </w:rPr>
  </w:style>
  <w:style w:type="paragraph" w:styleId="Assinatura">
    <w:name w:val="Signature"/>
    <w:basedOn w:val="Normal"/>
    <w:link w:val="AssinaturaCarte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ndice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ndice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ndice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ndice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ndice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ndice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defim">
    <w:name w:val="endnote reference"/>
    <w:basedOn w:val="Tipodeletrapredefinidodopargrafo"/>
    <w:uiPriority w:val="99"/>
    <w:semiHidden/>
    <w:unhideWhenUsed/>
    <w:rPr>
      <w:vertAlign w:val="superscript"/>
    </w:rPr>
  </w:style>
  <w:style w:type="character" w:styleId="Refdenotaderodap">
    <w:name w:val="footnote reference"/>
    <w:basedOn w:val="Tipodeletrapredefinidodopargrafo"/>
    <w:uiPriority w:val="99"/>
    <w:qFormat/>
    <w:rPr>
      <w:vertAlign w:val="superscript"/>
    </w:rPr>
  </w:style>
  <w:style w:type="table" w:customStyle="1" w:styleId="RelatrioAPA">
    <w:name w:val="Relatório APA"/>
    <w:basedOn w:val="Tabela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Figura">
    <w:name w:val="Tabela/Figura"/>
    <w:basedOn w:val="Normal"/>
    <w:uiPriority w:val="7"/>
    <w:qFormat/>
    <w:pPr>
      <w:spacing w:before="240"/>
      <w:ind w:firstLine="0"/>
      <w:contextualSpacing/>
    </w:pPr>
  </w:style>
  <w:style w:type="paragraph" w:styleId="Rodap">
    <w:name w:val="footer"/>
    <w:basedOn w:val="Normal"/>
    <w:link w:val="RodapCarte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B2E59"/>
  </w:style>
  <w:style w:type="character" w:styleId="Refdecomentrio">
    <w:name w:val="annotation reference"/>
    <w:basedOn w:val="Tipodeletrapredefinidodopargrafo"/>
    <w:uiPriority w:val="99"/>
    <w:semiHidden/>
    <w:unhideWhenUsed/>
    <w:rsid w:val="00EB69D3"/>
    <w:rPr>
      <w:sz w:val="22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EB69D3"/>
    <w:rPr>
      <w:sz w:val="22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TabeladeGrelha4-Destaque4">
    <w:name w:val="Grid Table 4 Accent 4"/>
    <w:basedOn w:val="Tabela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Ensaio%20com%20estilo%20AP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w:rsidR="00000000" w:rsidRDefault="00000000"/&gt;&lt;w:sectPr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w:val="pt-PT"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w:val="Normal"/&gt;&lt;w:qFormat/&gt;&lt;/w:style&gt;&lt;w:style w:type="character" w:default="1" w:styleId="Tipodeletrapredefinidodopargrafo"&gt;&lt;w:name w:val="Default Paragraph Font"/&gt;&lt;w:uiPriority w:val="1"/&gt;&lt;w:semiHidden/&gt;&lt;w:unhideWhenUsed/&gt;&lt;/w:style&gt;&lt;w:style w:type="table" w:default="1" w:styleId="Tabelanormal"&gt;&lt;w:name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w:styleId="Semlista"&gt;&lt;w:name w:val="No List"/&gt;&lt;w:uiPriority w:val="99"/&gt;&lt;w:semiHidden/&gt;&lt;w:unhideWhenUsed/&gt;&lt;/w:style&gt;&lt;/w:styles&gt;&lt;/pkg:xmlData&gt;&lt;/pkg:part&gt;&lt;/pkg:package&gt;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DBDCF1FC-F467-4AA3-8652-9F054B1149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Ensaio com estilo APA.dotx</Template>
  <TotalTime>0</TotalTime>
  <Pages>14</Pages>
  <Words>1187</Words>
  <Characters>6772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 Ricardo Marques Duarte</cp:lastModifiedBy>
  <cp:revision>3</cp:revision>
  <dcterms:created xsi:type="dcterms:W3CDTF">2022-06-13T15:17:00Z</dcterms:created>
  <dcterms:modified xsi:type="dcterms:W3CDTF">2022-06-13T19:51:00Z</dcterms:modified>
</cp:coreProperties>
</file>